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031BA" w14:textId="77777777" w:rsidR="000E6724" w:rsidRDefault="000E6724" w:rsidP="000E6724">
      <w:pPr>
        <w:tabs>
          <w:tab w:val="left" w:pos="5670"/>
        </w:tabs>
        <w:jc w:val="center"/>
        <w:rPr>
          <w:b/>
          <w:lang w:val="es-ES_tradnl"/>
        </w:rPr>
      </w:pPr>
    </w:p>
    <w:p w14:paraId="57106E82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2C6C4513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50A2A731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0AF4F2F9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7219EAB5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674E210E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3B57074E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14C0006C" w14:textId="77777777" w:rsidR="000E6724" w:rsidRDefault="00083CA6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48000" behindDoc="0" locked="0" layoutInCell="1" allowOverlap="1" wp14:anchorId="52EC20C5" wp14:editId="47B204A6">
            <wp:simplePos x="0" y="0"/>
            <wp:positionH relativeFrom="column">
              <wp:align>left</wp:align>
            </wp:positionH>
            <wp:positionV relativeFrom="paragraph">
              <wp:posOffset>-1411605</wp:posOffset>
            </wp:positionV>
            <wp:extent cx="1838325" cy="1543050"/>
            <wp:effectExtent l="0" t="0" r="9525" b="0"/>
            <wp:wrapNone/>
            <wp:docPr id="49" name="Imagen 14" descr="SureStepLogo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 descr="SureStepLogoPlacehol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CF4D8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4BA9D27E" w14:textId="77777777" w:rsidR="000E6724" w:rsidRPr="00B622EF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4CFD0550" w14:textId="77777777" w:rsidR="000E6724" w:rsidRDefault="000E6724" w:rsidP="000E6724">
      <w:pPr>
        <w:pStyle w:val="Title"/>
        <w:widowControl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</w:pPr>
      <w:r w:rsidRPr="000E6724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>DYNAMICS GP</w:t>
      </w:r>
    </w:p>
    <w:p w14:paraId="21C1AA3A" w14:textId="77777777" w:rsidR="00273967" w:rsidRPr="00377D2B" w:rsidRDefault="00273967" w:rsidP="00273967">
      <w:pPr>
        <w:pStyle w:val="Title"/>
        <w:widowControl/>
        <w:jc w:val="both"/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</w:pP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t>Manual de Usuario</w:t>
      </w:r>
    </w:p>
    <w:p w14:paraId="1DAC3695" w14:textId="77777777" w:rsidR="000E6724" w:rsidRPr="00377D2B" w:rsidRDefault="000E6724" w:rsidP="000E6724">
      <w:pPr>
        <w:pStyle w:val="Title"/>
        <w:widowControl/>
        <w:jc w:val="both"/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</w:pP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fldChar w:fldCharType="begin"/>
      </w: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instrText xml:space="preserve"> TITLE </w:instrText>
      </w: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fldChar w:fldCharType="separate"/>
      </w:r>
      <w:r w:rsidR="00B001F8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t>Perú - Ingreso de Facturas y Boletas en Dynamics GP</w:t>
      </w: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fldChar w:fldCharType="end"/>
      </w:r>
    </w:p>
    <w:p w14:paraId="72B6BEDA" w14:textId="77777777" w:rsidR="000E6724" w:rsidRDefault="000E6724" w:rsidP="000E6724">
      <w:pPr>
        <w:rPr>
          <w:rFonts w:cs="Arial"/>
          <w:sz w:val="28"/>
          <w:szCs w:val="28"/>
          <w:lang w:val="es-ES"/>
        </w:rPr>
      </w:pPr>
    </w:p>
    <w:p w14:paraId="67C4B165" w14:textId="77777777" w:rsidR="000E6724" w:rsidRPr="009132A2" w:rsidRDefault="000E6724" w:rsidP="000E6724">
      <w:pPr>
        <w:rPr>
          <w:rFonts w:cs="Arial"/>
          <w:sz w:val="28"/>
          <w:szCs w:val="28"/>
          <w:lang w:val="es-ES"/>
        </w:rPr>
      </w:pPr>
    </w:p>
    <w:p w14:paraId="7FD667CC" w14:textId="77777777" w:rsidR="000E6724" w:rsidRPr="000E6724" w:rsidRDefault="000E6724" w:rsidP="000E6724">
      <w:pPr>
        <w:widowControl/>
        <w:spacing w:before="120" w:line="240" w:lineRule="auto"/>
        <w:rPr>
          <w:rFonts w:cs="Arial"/>
          <w:szCs w:val="24"/>
          <w:lang w:val="es-ES_tradnl"/>
        </w:rPr>
      </w:pPr>
      <w:r w:rsidRPr="000E6724">
        <w:rPr>
          <w:rFonts w:cs="Arial"/>
          <w:szCs w:val="24"/>
          <w:lang w:val="es-ES_tradnl"/>
        </w:rPr>
        <w:t>Preparado para</w:t>
      </w:r>
    </w:p>
    <w:p w14:paraId="5F5903D4" w14:textId="77777777" w:rsidR="000E6724" w:rsidRPr="00F22134" w:rsidRDefault="000E6724" w:rsidP="000E6724">
      <w:pPr>
        <w:rPr>
          <w:rFonts w:ascii="Calibri" w:eastAsia="SimSun" w:hAnsi="Calibri" w:cs="Arial"/>
          <w:b/>
          <w:sz w:val="28"/>
          <w:szCs w:val="28"/>
          <w:lang w:val="es-ES"/>
        </w:rPr>
      </w:pP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begin"/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Company  \* MERGEFORMAT </w:instrText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separate"/>
      </w:r>
      <w:r w:rsidR="004566F1">
        <w:rPr>
          <w:rFonts w:ascii="Calibri" w:eastAsia="SimSun" w:hAnsi="Calibri" w:cs="Arial"/>
          <w:b/>
          <w:sz w:val="28"/>
          <w:szCs w:val="28"/>
          <w:lang w:val="es-ES"/>
        </w:rPr>
        <w:t>-</w:t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end"/>
      </w:r>
    </w:p>
    <w:p w14:paraId="74F4CCA1" w14:textId="77777777" w:rsidR="000E6724" w:rsidRPr="00315F41" w:rsidRDefault="000E6724" w:rsidP="000E6724">
      <w:pPr>
        <w:rPr>
          <w:rFonts w:cs="Arial"/>
          <w:b/>
          <w:lang w:val="es-ES"/>
        </w:rPr>
      </w:pPr>
    </w:p>
    <w:p w14:paraId="6E5B3CEA" w14:textId="77777777" w:rsidR="000E6724" w:rsidRPr="009351D2" w:rsidRDefault="000E6724" w:rsidP="000E6724">
      <w:pPr>
        <w:tabs>
          <w:tab w:val="left" w:pos="1800"/>
        </w:tabs>
        <w:rPr>
          <w:rFonts w:cs="Arial"/>
          <w:b/>
          <w:lang w:val="es-AR"/>
        </w:rPr>
      </w:pPr>
    </w:p>
    <w:p w14:paraId="3D3CC3BC" w14:textId="77777777" w:rsidR="000E6724" w:rsidRPr="000E6724" w:rsidRDefault="000E6724" w:rsidP="000E6724">
      <w:pPr>
        <w:widowControl/>
        <w:spacing w:before="120" w:line="240" w:lineRule="auto"/>
        <w:rPr>
          <w:rFonts w:cs="Arial"/>
          <w:szCs w:val="24"/>
          <w:lang w:val="es-ES_tradnl"/>
        </w:rPr>
      </w:pPr>
      <w:r w:rsidRPr="000E6724">
        <w:rPr>
          <w:rFonts w:cs="Arial"/>
          <w:szCs w:val="24"/>
          <w:lang w:val="es-ES_tradnl"/>
        </w:rPr>
        <w:t>Proyecto</w:t>
      </w:r>
    </w:p>
    <w:p w14:paraId="5F2DDE55" w14:textId="77777777" w:rsidR="000E6724" w:rsidRPr="00F22134" w:rsidRDefault="000E6724" w:rsidP="000E6724">
      <w:pPr>
        <w:rPr>
          <w:rFonts w:ascii="Calibri" w:eastAsia="SimSun" w:hAnsi="Calibri" w:cs="Arial"/>
          <w:b/>
          <w:sz w:val="28"/>
          <w:szCs w:val="28"/>
          <w:lang w:val="es-ES"/>
        </w:rPr>
      </w:pP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begin"/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Subject  \* MERGEFORMAT </w:instrText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separate"/>
      </w:r>
      <w:r w:rsidR="00B001F8">
        <w:rPr>
          <w:rFonts w:ascii="Calibri" w:eastAsia="SimSun" w:hAnsi="Calibri" w:cs="Arial"/>
          <w:b/>
          <w:sz w:val="28"/>
          <w:szCs w:val="28"/>
          <w:lang w:val="es-ES"/>
        </w:rPr>
        <w:t>Factura Electrónica</w:t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end"/>
      </w:r>
    </w:p>
    <w:p w14:paraId="7DB75750" w14:textId="77777777" w:rsidR="000E6724" w:rsidRDefault="000E6724" w:rsidP="000E6724">
      <w:pPr>
        <w:tabs>
          <w:tab w:val="left" w:pos="1800"/>
        </w:tabs>
        <w:rPr>
          <w:rFonts w:cs="Arial"/>
          <w:b/>
          <w:lang w:val="es-AR"/>
        </w:rPr>
      </w:pPr>
    </w:p>
    <w:p w14:paraId="7D9DA29A" w14:textId="77777777" w:rsidR="000E6724" w:rsidRPr="009351D2" w:rsidRDefault="000E6724" w:rsidP="000E6724">
      <w:pPr>
        <w:tabs>
          <w:tab w:val="left" w:pos="1800"/>
        </w:tabs>
        <w:rPr>
          <w:rFonts w:cs="Arial"/>
          <w:b/>
          <w:lang w:val="es-AR"/>
        </w:rPr>
      </w:pPr>
    </w:p>
    <w:p w14:paraId="2373E89B" w14:textId="77777777" w:rsidR="000E6724" w:rsidRPr="000E6724" w:rsidRDefault="000E6724" w:rsidP="000E6724">
      <w:pPr>
        <w:widowControl/>
        <w:spacing w:before="120" w:line="240" w:lineRule="auto"/>
        <w:rPr>
          <w:rFonts w:cs="Arial"/>
          <w:szCs w:val="24"/>
          <w:lang w:val="es-ES_tradnl"/>
        </w:rPr>
      </w:pPr>
      <w:r w:rsidRPr="000E6724">
        <w:rPr>
          <w:rFonts w:cs="Arial"/>
          <w:szCs w:val="24"/>
          <w:lang w:val="es-ES_tradnl"/>
        </w:rPr>
        <w:t xml:space="preserve">Realizado por </w:t>
      </w:r>
    </w:p>
    <w:p w14:paraId="30AF431F" w14:textId="77777777" w:rsidR="000E6724" w:rsidRPr="00F22134" w:rsidRDefault="000E6724" w:rsidP="000E6724">
      <w:pPr>
        <w:rPr>
          <w:rFonts w:ascii="Calibri" w:eastAsia="SimSun" w:hAnsi="Calibri" w:cs="Arial"/>
          <w:b/>
          <w:sz w:val="28"/>
          <w:szCs w:val="28"/>
          <w:lang w:val="es-ES"/>
        </w:rPr>
      </w:pPr>
      <w:r w:rsidRPr="00F22134">
        <w:rPr>
          <w:rFonts w:ascii="Calibri" w:eastAsia="SimSun" w:hAnsi="Calibri" w:cs="Arial"/>
          <w:b/>
          <w:sz w:val="28"/>
          <w:szCs w:val="28"/>
          <w:lang w:val="es-ES"/>
        </w:rPr>
        <w:t>Juan Carlos Fernández</w:t>
      </w:r>
    </w:p>
    <w:p w14:paraId="4EAEDAAC" w14:textId="77777777" w:rsidR="000E6724" w:rsidRPr="00F476ED" w:rsidRDefault="000E6724" w:rsidP="000E6724">
      <w:pPr>
        <w:rPr>
          <w:rFonts w:ascii="Calibri" w:eastAsia="SimSun" w:hAnsi="Calibri" w:cs="Arial"/>
          <w:b/>
          <w:sz w:val="28"/>
          <w:szCs w:val="28"/>
          <w:lang w:val="es-BO"/>
        </w:rPr>
      </w:pPr>
      <w:r w:rsidRPr="00F476ED">
        <w:rPr>
          <w:rFonts w:ascii="Calibri" w:eastAsia="SimSun" w:hAnsi="Calibri" w:cs="Arial"/>
          <w:b/>
          <w:sz w:val="28"/>
          <w:szCs w:val="28"/>
          <w:lang w:val="es-BO"/>
        </w:rPr>
        <w:t>TiiSelam</w:t>
      </w:r>
    </w:p>
    <w:p w14:paraId="2507CD3B" w14:textId="77777777" w:rsidR="000E6724" w:rsidRDefault="000E6724" w:rsidP="000E6724">
      <w:pPr>
        <w:rPr>
          <w:rFonts w:ascii="Calibri" w:hAnsi="Calibri"/>
          <w:lang w:val="es-ES_tradnl"/>
        </w:rPr>
      </w:pPr>
    </w:p>
    <w:p w14:paraId="3759149F" w14:textId="77777777" w:rsidR="000E6724" w:rsidRPr="009351D2" w:rsidRDefault="000E6724" w:rsidP="000E6724">
      <w:pPr>
        <w:rPr>
          <w:rFonts w:ascii="Calibri" w:hAnsi="Calibri"/>
          <w:lang w:val="es-ES_tradnl"/>
        </w:rPr>
        <w:sectPr w:rsidR="000E6724" w:rsidRPr="009351D2" w:rsidSect="00335170">
          <w:headerReference w:type="default" r:id="rId9"/>
          <w:footerReference w:type="default" r:id="rId10"/>
          <w:headerReference w:type="first" r:id="rId11"/>
          <w:footerReference w:type="first" r:id="rId12"/>
          <w:pgSz w:w="12242" w:h="15842" w:code="1"/>
          <w:pgMar w:top="431" w:right="720" w:bottom="720" w:left="720" w:header="420" w:footer="567" w:gutter="0"/>
          <w:cols w:space="708"/>
          <w:titlePg/>
          <w:docGrid w:linePitch="360"/>
        </w:sectPr>
      </w:pPr>
    </w:p>
    <w:p w14:paraId="6F78D679" w14:textId="77777777" w:rsidR="000E6724" w:rsidRDefault="007B4110" w:rsidP="000E6724">
      <w:pPr>
        <w:rPr>
          <w:b/>
          <w:sz w:val="24"/>
          <w:lang w:val="es-AR"/>
        </w:rPr>
      </w:pPr>
      <w:bookmarkStart w:id="0" w:name="_Toc248314738"/>
      <w:bookmarkStart w:id="1" w:name="_Toc248315029"/>
      <w:r>
        <w:rPr>
          <w:b/>
          <w:sz w:val="24"/>
          <w:lang w:val="es-AR"/>
        </w:rPr>
        <w:lastRenderedPageBreak/>
        <w:t>Objetivo</w:t>
      </w:r>
    </w:p>
    <w:p w14:paraId="09C8E170" w14:textId="77777777" w:rsidR="007B4110" w:rsidRPr="007B4110" w:rsidRDefault="00B001F8" w:rsidP="000E6724">
      <w:pPr>
        <w:rPr>
          <w:sz w:val="24"/>
          <w:lang w:val="es-AR"/>
        </w:rPr>
      </w:pPr>
      <w:r>
        <w:rPr>
          <w:sz w:val="24"/>
          <w:lang w:val="es-AR"/>
        </w:rPr>
        <w:t>Procedimiento para ingresar Facturas y Boletos en Dynamics GP en preparación para e</w:t>
      </w:r>
      <w:r w:rsidR="007B4110" w:rsidRPr="007B4110">
        <w:rPr>
          <w:sz w:val="24"/>
          <w:lang w:val="es-AR"/>
        </w:rPr>
        <w:t>mitir Factura electrónica</w:t>
      </w:r>
      <w:r>
        <w:rPr>
          <w:sz w:val="24"/>
          <w:lang w:val="es-AR"/>
        </w:rPr>
        <w:t>.</w:t>
      </w:r>
    </w:p>
    <w:p w14:paraId="7A7D345D" w14:textId="77777777" w:rsidR="000E6724" w:rsidRPr="00273967" w:rsidRDefault="000E6724" w:rsidP="000E6724">
      <w:pPr>
        <w:widowControl/>
        <w:spacing w:before="120" w:line="240" w:lineRule="auto"/>
        <w:rPr>
          <w:b/>
          <w:sz w:val="24"/>
          <w:szCs w:val="24"/>
          <w:lang w:val="es-AR"/>
        </w:rPr>
      </w:pPr>
    </w:p>
    <w:p w14:paraId="304EDA35" w14:textId="77777777" w:rsidR="000E6724" w:rsidRPr="000E6724" w:rsidRDefault="000E6724" w:rsidP="000E6724">
      <w:pPr>
        <w:widowControl/>
        <w:spacing w:before="120" w:line="240" w:lineRule="auto"/>
        <w:rPr>
          <w:b/>
          <w:sz w:val="24"/>
          <w:szCs w:val="24"/>
          <w:lang w:val="es-ES"/>
        </w:rPr>
      </w:pPr>
      <w:r w:rsidRPr="000E6724">
        <w:rPr>
          <w:b/>
          <w:sz w:val="24"/>
          <w:szCs w:val="24"/>
          <w:lang w:val="es-ES"/>
        </w:rPr>
        <w:t>Registro de cambios</w:t>
      </w:r>
      <w:bookmarkEnd w:id="0"/>
      <w:bookmarkEnd w:id="1"/>
    </w:p>
    <w:tbl>
      <w:tblPr>
        <w:tblW w:w="0" w:type="auto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15"/>
        <w:gridCol w:w="1627"/>
        <w:gridCol w:w="969"/>
        <w:gridCol w:w="5592"/>
      </w:tblGrid>
      <w:tr w:rsidR="000E6724" w14:paraId="53636233" w14:textId="77777777" w:rsidTr="00DD0C90">
        <w:tc>
          <w:tcPr>
            <w:tcW w:w="1117" w:type="dxa"/>
            <w:shd w:val="clear" w:color="auto" w:fill="D9D9D9"/>
          </w:tcPr>
          <w:p w14:paraId="5C15F7FF" w14:textId="77777777" w:rsidR="000E6724" w:rsidRDefault="000E6724" w:rsidP="00335170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  <w:tc>
          <w:tcPr>
            <w:tcW w:w="1638" w:type="dxa"/>
            <w:shd w:val="clear" w:color="auto" w:fill="D9D9D9"/>
          </w:tcPr>
          <w:p w14:paraId="51D7DC2F" w14:textId="77777777" w:rsidR="000E6724" w:rsidRDefault="000E6724" w:rsidP="00335170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Autor</w:t>
            </w:r>
          </w:p>
        </w:tc>
        <w:tc>
          <w:tcPr>
            <w:tcW w:w="971" w:type="dxa"/>
            <w:shd w:val="clear" w:color="auto" w:fill="D9D9D9"/>
          </w:tcPr>
          <w:p w14:paraId="6126DC27" w14:textId="77777777" w:rsidR="000E6724" w:rsidRDefault="000E6724" w:rsidP="00335170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5691" w:type="dxa"/>
            <w:shd w:val="clear" w:color="auto" w:fill="D9D9D9"/>
          </w:tcPr>
          <w:p w14:paraId="2AD89F48" w14:textId="77777777" w:rsidR="000E6724" w:rsidRDefault="000E6724" w:rsidP="00335170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Referencia del cambio</w:t>
            </w:r>
          </w:p>
        </w:tc>
      </w:tr>
      <w:tr w:rsidR="000E6724" w:rsidRPr="0055357F" w14:paraId="36C6D911" w14:textId="77777777" w:rsidTr="00DD0C90">
        <w:tc>
          <w:tcPr>
            <w:tcW w:w="1117" w:type="dxa"/>
          </w:tcPr>
          <w:p w14:paraId="26BB1E96" w14:textId="77777777" w:rsidR="000E6724" w:rsidRDefault="00B001F8" w:rsidP="002176E3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10/8</w:t>
            </w:r>
            <w:r w:rsidR="007B4110">
              <w:rPr>
                <w:rFonts w:ascii="Calibri" w:hAnsi="Calibri"/>
                <w:color w:val="000000"/>
                <w:sz w:val="24"/>
              </w:rPr>
              <w:t>/18</w:t>
            </w:r>
          </w:p>
        </w:tc>
        <w:tc>
          <w:tcPr>
            <w:tcW w:w="1638" w:type="dxa"/>
          </w:tcPr>
          <w:p w14:paraId="73913515" w14:textId="77777777" w:rsidR="000E6724" w:rsidRDefault="00B30A41" w:rsidP="00B30A4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J</w:t>
            </w:r>
            <w:r w:rsidR="0055357F">
              <w:rPr>
                <w:rFonts w:ascii="Calibri" w:hAnsi="Calibri"/>
                <w:color w:val="000000"/>
                <w:sz w:val="24"/>
              </w:rPr>
              <w:t>C Fernández</w:t>
            </w:r>
          </w:p>
        </w:tc>
        <w:tc>
          <w:tcPr>
            <w:tcW w:w="971" w:type="dxa"/>
          </w:tcPr>
          <w:p w14:paraId="24AE699B" w14:textId="77777777" w:rsidR="000E6724" w:rsidRDefault="0055357F" w:rsidP="00444C3D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</w:t>
            </w:r>
            <w:r w:rsidR="00444C3D">
              <w:rPr>
                <w:rFonts w:ascii="Calibri" w:hAnsi="Calibri"/>
                <w:color w:val="000000"/>
                <w:sz w:val="24"/>
              </w:rPr>
              <w:t>0</w:t>
            </w:r>
          </w:p>
        </w:tc>
        <w:tc>
          <w:tcPr>
            <w:tcW w:w="5691" w:type="dxa"/>
          </w:tcPr>
          <w:p w14:paraId="52162644" w14:textId="77777777" w:rsidR="000E6724" w:rsidRPr="0055357F" w:rsidRDefault="00444C3D" w:rsidP="007B411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  <w:r>
              <w:rPr>
                <w:rFonts w:ascii="Calibri" w:hAnsi="Calibri"/>
                <w:color w:val="000000"/>
                <w:sz w:val="24"/>
                <w:lang w:val="es-ES"/>
              </w:rPr>
              <w:t>Elaboración</w:t>
            </w:r>
          </w:p>
        </w:tc>
      </w:tr>
      <w:tr w:rsidR="00B30A41" w:rsidRPr="00BA4802" w14:paraId="0EC135E8" w14:textId="77777777" w:rsidTr="00DD0C90">
        <w:tc>
          <w:tcPr>
            <w:tcW w:w="1117" w:type="dxa"/>
          </w:tcPr>
          <w:p w14:paraId="05823D44" w14:textId="77777777" w:rsidR="00B30A41" w:rsidRDefault="004E631B" w:rsidP="00C01D6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16/05/19</w:t>
            </w:r>
          </w:p>
        </w:tc>
        <w:tc>
          <w:tcPr>
            <w:tcW w:w="1638" w:type="dxa"/>
          </w:tcPr>
          <w:p w14:paraId="7075163E" w14:textId="77777777" w:rsidR="00B30A41" w:rsidRDefault="004E631B" w:rsidP="00335170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JC Fernández</w:t>
            </w:r>
          </w:p>
        </w:tc>
        <w:tc>
          <w:tcPr>
            <w:tcW w:w="971" w:type="dxa"/>
          </w:tcPr>
          <w:p w14:paraId="56E33FBC" w14:textId="77777777" w:rsidR="00B30A41" w:rsidRDefault="004E631B" w:rsidP="00444C3D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1.1</w:t>
            </w:r>
          </w:p>
        </w:tc>
        <w:tc>
          <w:tcPr>
            <w:tcW w:w="5691" w:type="dxa"/>
          </w:tcPr>
          <w:p w14:paraId="6710E8D6" w14:textId="77777777" w:rsidR="00B30A41" w:rsidRDefault="004E631B" w:rsidP="00C01D66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  <w:r>
              <w:rPr>
                <w:rFonts w:ascii="Calibri" w:hAnsi="Calibri"/>
                <w:color w:val="000000"/>
                <w:sz w:val="24"/>
                <w:lang w:val="es-ES"/>
              </w:rPr>
              <w:t>Agrega nueva ventana de Datos adicionales</w:t>
            </w:r>
          </w:p>
        </w:tc>
      </w:tr>
      <w:tr w:rsidR="000E6724" w:rsidRPr="00BA4802" w14:paraId="10C23C33" w14:textId="77777777" w:rsidTr="00DD0C90">
        <w:tc>
          <w:tcPr>
            <w:tcW w:w="1117" w:type="dxa"/>
          </w:tcPr>
          <w:p w14:paraId="253DC8CB" w14:textId="4B9A1B9C" w:rsidR="000E6724" w:rsidRPr="0055357F" w:rsidRDefault="00FB5DA3" w:rsidP="0033517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  <w:r>
              <w:rPr>
                <w:rFonts w:ascii="Calibri" w:hAnsi="Calibri"/>
                <w:color w:val="000000"/>
                <w:sz w:val="24"/>
                <w:lang w:val="es-ES"/>
              </w:rPr>
              <w:t>18/9/19</w:t>
            </w:r>
          </w:p>
        </w:tc>
        <w:tc>
          <w:tcPr>
            <w:tcW w:w="1638" w:type="dxa"/>
          </w:tcPr>
          <w:p w14:paraId="4E4CE079" w14:textId="583830A1" w:rsidR="000E6724" w:rsidRPr="0055357F" w:rsidRDefault="00FB5DA3" w:rsidP="0033517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  <w:r>
              <w:rPr>
                <w:rFonts w:ascii="Calibri" w:hAnsi="Calibri"/>
                <w:color w:val="000000"/>
                <w:sz w:val="24"/>
                <w:lang w:val="es-ES"/>
              </w:rPr>
              <w:t>JC Fernández</w:t>
            </w:r>
          </w:p>
        </w:tc>
        <w:tc>
          <w:tcPr>
            <w:tcW w:w="971" w:type="dxa"/>
          </w:tcPr>
          <w:p w14:paraId="764C5BCB" w14:textId="578E7ADD" w:rsidR="000E6724" w:rsidRPr="0055357F" w:rsidRDefault="00FB5DA3" w:rsidP="00335170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  <w:r>
              <w:rPr>
                <w:rFonts w:ascii="Calibri" w:hAnsi="Calibri"/>
                <w:color w:val="000000"/>
                <w:sz w:val="24"/>
                <w:lang w:val="es-ES"/>
              </w:rPr>
              <w:t>1.2</w:t>
            </w:r>
          </w:p>
        </w:tc>
        <w:tc>
          <w:tcPr>
            <w:tcW w:w="5691" w:type="dxa"/>
          </w:tcPr>
          <w:p w14:paraId="6A6A72C7" w14:textId="337FAF65" w:rsidR="000E6724" w:rsidRPr="00B24CAF" w:rsidRDefault="00FB5DA3" w:rsidP="0033517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  <w:r>
              <w:rPr>
                <w:rFonts w:ascii="Calibri" w:hAnsi="Calibri"/>
                <w:color w:val="000000"/>
                <w:sz w:val="24"/>
                <w:lang w:val="es-ES"/>
              </w:rPr>
              <w:t>Agrega validación de factura de exportación</w:t>
            </w:r>
          </w:p>
        </w:tc>
      </w:tr>
      <w:tr w:rsidR="005D1456" w:rsidRPr="00BA4802" w14:paraId="41542EF4" w14:textId="77777777" w:rsidTr="00DD0C90">
        <w:tc>
          <w:tcPr>
            <w:tcW w:w="1117" w:type="dxa"/>
          </w:tcPr>
          <w:p w14:paraId="068C2654" w14:textId="77777777" w:rsidR="005D1456" w:rsidRDefault="005D1456" w:rsidP="0033517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1638" w:type="dxa"/>
          </w:tcPr>
          <w:p w14:paraId="49A72807" w14:textId="77777777" w:rsidR="005D1456" w:rsidRDefault="005D1456" w:rsidP="0033517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971" w:type="dxa"/>
          </w:tcPr>
          <w:p w14:paraId="2CB76145" w14:textId="77777777" w:rsidR="005D1456" w:rsidRDefault="005D1456" w:rsidP="00335170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5691" w:type="dxa"/>
          </w:tcPr>
          <w:p w14:paraId="121B6DE9" w14:textId="77777777" w:rsidR="005D1456" w:rsidRDefault="005D1456" w:rsidP="005D1456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  <w:tr w:rsidR="003115E1" w:rsidRPr="00BA4802" w14:paraId="335543E7" w14:textId="77777777" w:rsidTr="00DD0C90">
        <w:tc>
          <w:tcPr>
            <w:tcW w:w="1117" w:type="dxa"/>
          </w:tcPr>
          <w:p w14:paraId="559A2007" w14:textId="77777777" w:rsidR="003115E1" w:rsidRDefault="003115E1" w:rsidP="0033517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1638" w:type="dxa"/>
          </w:tcPr>
          <w:p w14:paraId="14CBA122" w14:textId="77777777" w:rsidR="003115E1" w:rsidRDefault="003115E1" w:rsidP="0033517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971" w:type="dxa"/>
          </w:tcPr>
          <w:p w14:paraId="62F1611A" w14:textId="77777777" w:rsidR="003115E1" w:rsidRDefault="003115E1" w:rsidP="00335170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5691" w:type="dxa"/>
          </w:tcPr>
          <w:p w14:paraId="612714C9" w14:textId="77777777" w:rsidR="003115E1" w:rsidRDefault="003115E1" w:rsidP="003115E1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</w:tbl>
    <w:p w14:paraId="691AC96F" w14:textId="77777777" w:rsidR="000E6724" w:rsidRPr="00675617" w:rsidRDefault="000E6724" w:rsidP="000E6724">
      <w:pPr>
        <w:rPr>
          <w:b/>
          <w:sz w:val="24"/>
          <w:lang w:val="es-MX"/>
        </w:rPr>
      </w:pPr>
    </w:p>
    <w:p w14:paraId="43AEA355" w14:textId="77777777" w:rsidR="001637FA" w:rsidRPr="008C7303" w:rsidRDefault="001637FA" w:rsidP="001637FA">
      <w:pPr>
        <w:rPr>
          <w:b/>
          <w:sz w:val="24"/>
          <w:lang w:val="es-MX"/>
        </w:rPr>
      </w:pPr>
    </w:p>
    <w:p w14:paraId="1DBCBEF6" w14:textId="77777777" w:rsidR="001637FA" w:rsidRPr="00EB374C" w:rsidRDefault="001637FA" w:rsidP="001637FA">
      <w:pPr>
        <w:rPr>
          <w:b/>
          <w:sz w:val="24"/>
          <w:lang w:val="es-ES"/>
        </w:rPr>
      </w:pPr>
      <w:r w:rsidRPr="00EB374C">
        <w:rPr>
          <w:b/>
          <w:sz w:val="24"/>
          <w:lang w:val="es-ES"/>
        </w:rPr>
        <w:t>Tabla de Contenidos</w:t>
      </w:r>
    </w:p>
    <w:p w14:paraId="284F0835" w14:textId="17616E90" w:rsidR="00143CAE" w:rsidRDefault="001637FA">
      <w:pPr>
        <w:pStyle w:val="TOC1"/>
        <w:tabs>
          <w:tab w:val="left" w:pos="600"/>
          <w:tab w:val="right" w:leader="underscore" w:pos="935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es-MX" w:eastAsia="es-MX"/>
        </w:rPr>
      </w:pPr>
      <w:r>
        <w:rPr>
          <w:rStyle w:val="EstiloCuerpo"/>
          <w:rFonts w:cs="Arial"/>
          <w:lang w:val="es-ES_tradnl"/>
        </w:rPr>
        <w:fldChar w:fldCharType="begin"/>
      </w:r>
      <w:r>
        <w:rPr>
          <w:rStyle w:val="EstiloCuerpo"/>
          <w:rFonts w:cs="Arial"/>
          <w:lang w:val="es-ES_tradnl"/>
        </w:rPr>
        <w:instrText xml:space="preserve"> TOC \o "1-2" \h \z \u </w:instrText>
      </w:r>
      <w:r>
        <w:rPr>
          <w:rStyle w:val="EstiloCuerpo"/>
          <w:rFonts w:cs="Arial"/>
          <w:lang w:val="es-ES_tradnl"/>
        </w:rPr>
        <w:fldChar w:fldCharType="separate"/>
      </w:r>
      <w:hyperlink w:anchor="_Toc19692662" w:history="1">
        <w:r w:rsidR="00143CAE" w:rsidRPr="00D15487">
          <w:rPr>
            <w:rStyle w:val="Hyperlink"/>
            <w:rFonts w:cs="Arial"/>
            <w:noProof/>
            <w:lang w:val="es-ES"/>
          </w:rPr>
          <w:t>1.</w:t>
        </w:r>
        <w:r w:rsidR="00143CAE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es-MX" w:eastAsia="es-MX"/>
          </w:rPr>
          <w:tab/>
        </w:r>
        <w:r w:rsidR="00143CAE" w:rsidRPr="00D15487">
          <w:rPr>
            <w:rStyle w:val="Hyperlink"/>
            <w:rFonts w:cs="Arial"/>
            <w:noProof/>
            <w:lang w:val="es-ES"/>
          </w:rPr>
          <w:t>Procedimiento GP</w:t>
        </w:r>
        <w:r w:rsidR="00143CAE">
          <w:rPr>
            <w:noProof/>
            <w:webHidden/>
          </w:rPr>
          <w:tab/>
        </w:r>
        <w:r w:rsidR="00143CAE">
          <w:rPr>
            <w:noProof/>
            <w:webHidden/>
          </w:rPr>
          <w:fldChar w:fldCharType="begin"/>
        </w:r>
        <w:r w:rsidR="00143CAE">
          <w:rPr>
            <w:noProof/>
            <w:webHidden/>
          </w:rPr>
          <w:instrText xml:space="preserve"> PAGEREF _Toc19692662 \h </w:instrText>
        </w:r>
        <w:r w:rsidR="00143CAE">
          <w:rPr>
            <w:noProof/>
            <w:webHidden/>
          </w:rPr>
        </w:r>
        <w:r w:rsidR="00143CAE">
          <w:rPr>
            <w:noProof/>
            <w:webHidden/>
          </w:rPr>
          <w:fldChar w:fldCharType="separate"/>
        </w:r>
        <w:r w:rsidR="00143CAE">
          <w:rPr>
            <w:noProof/>
            <w:webHidden/>
          </w:rPr>
          <w:t>3</w:t>
        </w:r>
        <w:r w:rsidR="00143CAE">
          <w:rPr>
            <w:noProof/>
            <w:webHidden/>
          </w:rPr>
          <w:fldChar w:fldCharType="end"/>
        </w:r>
      </w:hyperlink>
    </w:p>
    <w:p w14:paraId="7AFA8F5A" w14:textId="123C6DD4" w:rsidR="00143CAE" w:rsidRDefault="00D26A2D">
      <w:pPr>
        <w:pStyle w:val="TOC2"/>
        <w:tabs>
          <w:tab w:val="left" w:pos="800"/>
          <w:tab w:val="right" w:leader="underscore" w:pos="9350"/>
        </w:tabs>
        <w:rPr>
          <w:rFonts w:asciiTheme="minorHAnsi" w:eastAsiaTheme="minorEastAsia" w:hAnsiTheme="minorHAnsi" w:cstheme="minorBidi"/>
          <w:bCs w:val="0"/>
          <w:noProof/>
          <w:sz w:val="22"/>
          <w:lang w:val="es-MX" w:eastAsia="es-MX"/>
        </w:rPr>
      </w:pPr>
      <w:hyperlink w:anchor="_Toc19692663" w:history="1">
        <w:r w:rsidR="00143CAE" w:rsidRPr="00D15487">
          <w:rPr>
            <w:rStyle w:val="Hyperlink"/>
            <w:noProof/>
            <w:lang w:val="es-ES"/>
          </w:rPr>
          <w:t>1.1</w:t>
        </w:r>
        <w:r w:rsidR="00143CAE">
          <w:rPr>
            <w:rFonts w:asciiTheme="minorHAnsi" w:eastAsiaTheme="minorEastAsia" w:hAnsiTheme="minorHAnsi" w:cstheme="minorBidi"/>
            <w:bCs w:val="0"/>
            <w:noProof/>
            <w:sz w:val="22"/>
            <w:lang w:val="es-MX" w:eastAsia="es-MX"/>
          </w:rPr>
          <w:tab/>
        </w:r>
        <w:r w:rsidR="00143CAE" w:rsidRPr="00D15487">
          <w:rPr>
            <w:rStyle w:val="Hyperlink"/>
            <w:noProof/>
            <w:lang w:val="es-ES"/>
          </w:rPr>
          <w:t>Mantenimiento de clientes</w:t>
        </w:r>
        <w:r w:rsidR="00143CAE">
          <w:rPr>
            <w:noProof/>
            <w:webHidden/>
          </w:rPr>
          <w:tab/>
        </w:r>
        <w:r w:rsidR="00143CAE">
          <w:rPr>
            <w:noProof/>
            <w:webHidden/>
          </w:rPr>
          <w:fldChar w:fldCharType="begin"/>
        </w:r>
        <w:r w:rsidR="00143CAE">
          <w:rPr>
            <w:noProof/>
            <w:webHidden/>
          </w:rPr>
          <w:instrText xml:space="preserve"> PAGEREF _Toc19692663 \h </w:instrText>
        </w:r>
        <w:r w:rsidR="00143CAE">
          <w:rPr>
            <w:noProof/>
            <w:webHidden/>
          </w:rPr>
        </w:r>
        <w:r w:rsidR="00143CAE">
          <w:rPr>
            <w:noProof/>
            <w:webHidden/>
          </w:rPr>
          <w:fldChar w:fldCharType="separate"/>
        </w:r>
        <w:r w:rsidR="00143CAE">
          <w:rPr>
            <w:noProof/>
            <w:webHidden/>
          </w:rPr>
          <w:t>3</w:t>
        </w:r>
        <w:r w:rsidR="00143CAE">
          <w:rPr>
            <w:noProof/>
            <w:webHidden/>
          </w:rPr>
          <w:fldChar w:fldCharType="end"/>
        </w:r>
      </w:hyperlink>
    </w:p>
    <w:p w14:paraId="795A5A94" w14:textId="2567DE62" w:rsidR="00143CAE" w:rsidRDefault="00D26A2D">
      <w:pPr>
        <w:pStyle w:val="TOC2"/>
        <w:tabs>
          <w:tab w:val="left" w:pos="800"/>
          <w:tab w:val="right" w:leader="underscore" w:pos="9350"/>
        </w:tabs>
        <w:rPr>
          <w:rFonts w:asciiTheme="minorHAnsi" w:eastAsiaTheme="minorEastAsia" w:hAnsiTheme="minorHAnsi" w:cstheme="minorBidi"/>
          <w:bCs w:val="0"/>
          <w:noProof/>
          <w:sz w:val="22"/>
          <w:lang w:val="es-MX" w:eastAsia="es-MX"/>
        </w:rPr>
      </w:pPr>
      <w:hyperlink w:anchor="_Toc19692664" w:history="1">
        <w:r w:rsidR="00143CAE" w:rsidRPr="00D15487">
          <w:rPr>
            <w:rStyle w:val="Hyperlink"/>
            <w:noProof/>
            <w:lang w:val="es-MX"/>
          </w:rPr>
          <w:t>1.2</w:t>
        </w:r>
        <w:r w:rsidR="00143CAE">
          <w:rPr>
            <w:rFonts w:asciiTheme="minorHAnsi" w:eastAsiaTheme="minorEastAsia" w:hAnsiTheme="minorHAnsi" w:cstheme="minorBidi"/>
            <w:bCs w:val="0"/>
            <w:noProof/>
            <w:sz w:val="22"/>
            <w:lang w:val="es-MX" w:eastAsia="es-MX"/>
          </w:rPr>
          <w:tab/>
        </w:r>
        <w:r w:rsidR="00143CAE" w:rsidRPr="00D15487">
          <w:rPr>
            <w:rStyle w:val="Hyperlink"/>
            <w:rFonts w:eastAsia="Calibri"/>
            <w:noProof/>
            <w:lang w:val="es-MX"/>
          </w:rPr>
          <w:t xml:space="preserve">Validación de </w:t>
        </w:r>
        <w:r w:rsidR="00143CAE" w:rsidRPr="00D15487">
          <w:rPr>
            <w:rStyle w:val="Hyperlink"/>
            <w:noProof/>
            <w:lang w:val="es-MX"/>
          </w:rPr>
          <w:t>Factura o Boleta local</w:t>
        </w:r>
        <w:r w:rsidR="00143CAE">
          <w:rPr>
            <w:noProof/>
            <w:webHidden/>
          </w:rPr>
          <w:tab/>
        </w:r>
        <w:r w:rsidR="00143CAE">
          <w:rPr>
            <w:noProof/>
            <w:webHidden/>
          </w:rPr>
          <w:fldChar w:fldCharType="begin"/>
        </w:r>
        <w:r w:rsidR="00143CAE">
          <w:rPr>
            <w:noProof/>
            <w:webHidden/>
          </w:rPr>
          <w:instrText xml:space="preserve"> PAGEREF _Toc19692664 \h </w:instrText>
        </w:r>
        <w:r w:rsidR="00143CAE">
          <w:rPr>
            <w:noProof/>
            <w:webHidden/>
          </w:rPr>
        </w:r>
        <w:r w:rsidR="00143CAE">
          <w:rPr>
            <w:noProof/>
            <w:webHidden/>
          </w:rPr>
          <w:fldChar w:fldCharType="separate"/>
        </w:r>
        <w:r w:rsidR="00143CAE">
          <w:rPr>
            <w:noProof/>
            <w:webHidden/>
          </w:rPr>
          <w:t>5</w:t>
        </w:r>
        <w:r w:rsidR="00143CAE">
          <w:rPr>
            <w:noProof/>
            <w:webHidden/>
          </w:rPr>
          <w:fldChar w:fldCharType="end"/>
        </w:r>
      </w:hyperlink>
    </w:p>
    <w:p w14:paraId="1A51D122" w14:textId="75C50E8A" w:rsidR="00143CAE" w:rsidRDefault="00D26A2D">
      <w:pPr>
        <w:pStyle w:val="TOC2"/>
        <w:tabs>
          <w:tab w:val="left" w:pos="800"/>
          <w:tab w:val="right" w:leader="underscore" w:pos="9350"/>
        </w:tabs>
        <w:rPr>
          <w:rFonts w:asciiTheme="minorHAnsi" w:eastAsiaTheme="minorEastAsia" w:hAnsiTheme="minorHAnsi" w:cstheme="minorBidi"/>
          <w:bCs w:val="0"/>
          <w:noProof/>
          <w:sz w:val="22"/>
          <w:lang w:val="es-MX" w:eastAsia="es-MX"/>
        </w:rPr>
      </w:pPr>
      <w:hyperlink w:anchor="_Toc19692665" w:history="1">
        <w:r w:rsidR="00143CAE" w:rsidRPr="00D15487">
          <w:rPr>
            <w:rStyle w:val="Hyperlink"/>
            <w:noProof/>
            <w:lang w:val="es-MX"/>
          </w:rPr>
          <w:t>1.3</w:t>
        </w:r>
        <w:r w:rsidR="00143CAE">
          <w:rPr>
            <w:rFonts w:asciiTheme="minorHAnsi" w:eastAsiaTheme="minorEastAsia" w:hAnsiTheme="minorHAnsi" w:cstheme="minorBidi"/>
            <w:bCs w:val="0"/>
            <w:noProof/>
            <w:sz w:val="22"/>
            <w:lang w:val="es-MX" w:eastAsia="es-MX"/>
          </w:rPr>
          <w:tab/>
        </w:r>
        <w:r w:rsidR="00143CAE" w:rsidRPr="00D15487">
          <w:rPr>
            <w:rStyle w:val="Hyperlink"/>
            <w:noProof/>
            <w:lang w:val="es-MX"/>
          </w:rPr>
          <w:t>Validación de la Nota de Débito</w:t>
        </w:r>
        <w:r w:rsidR="00143CAE">
          <w:rPr>
            <w:noProof/>
            <w:webHidden/>
          </w:rPr>
          <w:tab/>
        </w:r>
        <w:r w:rsidR="00143CAE">
          <w:rPr>
            <w:noProof/>
            <w:webHidden/>
          </w:rPr>
          <w:fldChar w:fldCharType="begin"/>
        </w:r>
        <w:r w:rsidR="00143CAE">
          <w:rPr>
            <w:noProof/>
            <w:webHidden/>
          </w:rPr>
          <w:instrText xml:space="preserve"> PAGEREF _Toc19692665 \h </w:instrText>
        </w:r>
        <w:r w:rsidR="00143CAE">
          <w:rPr>
            <w:noProof/>
            <w:webHidden/>
          </w:rPr>
        </w:r>
        <w:r w:rsidR="00143CAE">
          <w:rPr>
            <w:noProof/>
            <w:webHidden/>
          </w:rPr>
          <w:fldChar w:fldCharType="separate"/>
        </w:r>
        <w:r w:rsidR="00143CAE">
          <w:rPr>
            <w:noProof/>
            <w:webHidden/>
          </w:rPr>
          <w:t>9</w:t>
        </w:r>
        <w:r w:rsidR="00143CAE">
          <w:rPr>
            <w:noProof/>
            <w:webHidden/>
          </w:rPr>
          <w:fldChar w:fldCharType="end"/>
        </w:r>
      </w:hyperlink>
    </w:p>
    <w:p w14:paraId="4FD0D872" w14:textId="2C6CFD41" w:rsidR="00143CAE" w:rsidRDefault="00D26A2D">
      <w:pPr>
        <w:pStyle w:val="TOC2"/>
        <w:tabs>
          <w:tab w:val="left" w:pos="800"/>
          <w:tab w:val="right" w:leader="underscore" w:pos="9350"/>
        </w:tabs>
        <w:rPr>
          <w:rFonts w:asciiTheme="minorHAnsi" w:eastAsiaTheme="minorEastAsia" w:hAnsiTheme="minorHAnsi" w:cstheme="minorBidi"/>
          <w:bCs w:val="0"/>
          <w:noProof/>
          <w:sz w:val="22"/>
          <w:lang w:val="es-MX" w:eastAsia="es-MX"/>
        </w:rPr>
      </w:pPr>
      <w:hyperlink w:anchor="_Toc19692666" w:history="1">
        <w:r w:rsidR="00143CAE" w:rsidRPr="00D15487">
          <w:rPr>
            <w:rStyle w:val="Hyperlink"/>
            <w:noProof/>
            <w:lang w:val="es-MX"/>
          </w:rPr>
          <w:t>1.4</w:t>
        </w:r>
        <w:r w:rsidR="00143CAE">
          <w:rPr>
            <w:rFonts w:asciiTheme="minorHAnsi" w:eastAsiaTheme="minorEastAsia" w:hAnsiTheme="minorHAnsi" w:cstheme="minorBidi"/>
            <w:bCs w:val="0"/>
            <w:noProof/>
            <w:sz w:val="22"/>
            <w:lang w:val="es-MX" w:eastAsia="es-MX"/>
          </w:rPr>
          <w:tab/>
        </w:r>
        <w:r w:rsidR="00143CAE" w:rsidRPr="00D15487">
          <w:rPr>
            <w:rStyle w:val="Hyperlink"/>
            <w:noProof/>
            <w:lang w:val="es-MX"/>
          </w:rPr>
          <w:t>Validación de la Nota de Crédito</w:t>
        </w:r>
        <w:r w:rsidR="00143CAE">
          <w:rPr>
            <w:noProof/>
            <w:webHidden/>
          </w:rPr>
          <w:tab/>
        </w:r>
        <w:r w:rsidR="00143CAE">
          <w:rPr>
            <w:noProof/>
            <w:webHidden/>
          </w:rPr>
          <w:fldChar w:fldCharType="begin"/>
        </w:r>
        <w:r w:rsidR="00143CAE">
          <w:rPr>
            <w:noProof/>
            <w:webHidden/>
          </w:rPr>
          <w:instrText xml:space="preserve"> PAGEREF _Toc19692666 \h </w:instrText>
        </w:r>
        <w:r w:rsidR="00143CAE">
          <w:rPr>
            <w:noProof/>
            <w:webHidden/>
          </w:rPr>
        </w:r>
        <w:r w:rsidR="00143CAE">
          <w:rPr>
            <w:noProof/>
            <w:webHidden/>
          </w:rPr>
          <w:fldChar w:fldCharType="separate"/>
        </w:r>
        <w:r w:rsidR="00143CAE">
          <w:rPr>
            <w:noProof/>
            <w:webHidden/>
          </w:rPr>
          <w:t>10</w:t>
        </w:r>
        <w:r w:rsidR="00143CAE">
          <w:rPr>
            <w:noProof/>
            <w:webHidden/>
          </w:rPr>
          <w:fldChar w:fldCharType="end"/>
        </w:r>
      </w:hyperlink>
    </w:p>
    <w:p w14:paraId="1A0C781D" w14:textId="57CFE8C5" w:rsidR="00143CAE" w:rsidRDefault="00D26A2D">
      <w:pPr>
        <w:pStyle w:val="TOC2"/>
        <w:tabs>
          <w:tab w:val="left" w:pos="800"/>
          <w:tab w:val="right" w:leader="underscore" w:pos="9350"/>
        </w:tabs>
        <w:rPr>
          <w:rFonts w:asciiTheme="minorHAnsi" w:eastAsiaTheme="minorEastAsia" w:hAnsiTheme="minorHAnsi" w:cstheme="minorBidi"/>
          <w:bCs w:val="0"/>
          <w:noProof/>
          <w:sz w:val="22"/>
          <w:lang w:val="es-MX" w:eastAsia="es-MX"/>
        </w:rPr>
      </w:pPr>
      <w:hyperlink w:anchor="_Toc19692667" w:history="1">
        <w:r w:rsidR="00143CAE" w:rsidRPr="00D15487">
          <w:rPr>
            <w:rStyle w:val="Hyperlink"/>
            <w:noProof/>
            <w:lang w:val="es-MX"/>
          </w:rPr>
          <w:t>1.5</w:t>
        </w:r>
        <w:r w:rsidR="00143CAE">
          <w:rPr>
            <w:rFonts w:asciiTheme="minorHAnsi" w:eastAsiaTheme="minorEastAsia" w:hAnsiTheme="minorHAnsi" w:cstheme="minorBidi"/>
            <w:bCs w:val="0"/>
            <w:noProof/>
            <w:sz w:val="22"/>
            <w:lang w:val="es-MX" w:eastAsia="es-MX"/>
          </w:rPr>
          <w:tab/>
        </w:r>
        <w:r w:rsidR="00143CAE" w:rsidRPr="00D15487">
          <w:rPr>
            <w:rStyle w:val="Hyperlink"/>
            <w:rFonts w:eastAsia="Calibri"/>
            <w:noProof/>
            <w:lang w:val="es-MX"/>
          </w:rPr>
          <w:t xml:space="preserve">Validación de </w:t>
        </w:r>
        <w:r w:rsidR="00143CAE" w:rsidRPr="00D15487">
          <w:rPr>
            <w:rStyle w:val="Hyperlink"/>
            <w:noProof/>
            <w:lang w:val="es-MX"/>
          </w:rPr>
          <w:t>Factura o Boleta de exportación</w:t>
        </w:r>
        <w:r w:rsidR="00143CAE">
          <w:rPr>
            <w:noProof/>
            <w:webHidden/>
          </w:rPr>
          <w:tab/>
        </w:r>
        <w:r w:rsidR="00143CAE">
          <w:rPr>
            <w:noProof/>
            <w:webHidden/>
          </w:rPr>
          <w:fldChar w:fldCharType="begin"/>
        </w:r>
        <w:r w:rsidR="00143CAE">
          <w:rPr>
            <w:noProof/>
            <w:webHidden/>
          </w:rPr>
          <w:instrText xml:space="preserve"> PAGEREF _Toc19692667 \h </w:instrText>
        </w:r>
        <w:r w:rsidR="00143CAE">
          <w:rPr>
            <w:noProof/>
            <w:webHidden/>
          </w:rPr>
        </w:r>
        <w:r w:rsidR="00143CAE">
          <w:rPr>
            <w:noProof/>
            <w:webHidden/>
          </w:rPr>
          <w:fldChar w:fldCharType="separate"/>
        </w:r>
        <w:r w:rsidR="00143CAE">
          <w:rPr>
            <w:noProof/>
            <w:webHidden/>
          </w:rPr>
          <w:t>11</w:t>
        </w:r>
        <w:r w:rsidR="00143CAE">
          <w:rPr>
            <w:noProof/>
            <w:webHidden/>
          </w:rPr>
          <w:fldChar w:fldCharType="end"/>
        </w:r>
      </w:hyperlink>
    </w:p>
    <w:p w14:paraId="4408C0C9" w14:textId="00B12E6F" w:rsidR="0050742A" w:rsidRPr="00E723E2" w:rsidRDefault="001637FA" w:rsidP="00F036C8">
      <w:pPr>
        <w:rPr>
          <w:rFonts w:cs="Arial"/>
          <w:sz w:val="28"/>
          <w:lang w:val="es-ES"/>
        </w:rPr>
      </w:pPr>
      <w:r>
        <w:rPr>
          <w:rStyle w:val="EstiloCuerpo"/>
          <w:rFonts w:cs="Arial"/>
          <w:lang w:val="es-ES_tradnl"/>
        </w:rPr>
        <w:fldChar w:fldCharType="end"/>
      </w:r>
    </w:p>
    <w:p w14:paraId="1ED8C3A7" w14:textId="77777777" w:rsidR="0050742A" w:rsidRPr="00E723E2" w:rsidRDefault="0050742A">
      <w:pPr>
        <w:pStyle w:val="BodyText"/>
        <w:rPr>
          <w:rFonts w:cs="Arial"/>
          <w:lang w:val="es-ES"/>
        </w:rPr>
      </w:pPr>
    </w:p>
    <w:p w14:paraId="7CD68EF8" w14:textId="77777777" w:rsidR="0050742A" w:rsidRPr="00E723E2" w:rsidRDefault="0050742A">
      <w:pPr>
        <w:pStyle w:val="InfoBlue"/>
        <w:rPr>
          <w:rFonts w:cs="Arial"/>
          <w:lang w:val="es-ES"/>
        </w:rPr>
        <w:sectPr w:rsidR="0050742A" w:rsidRPr="00E723E2">
          <w:footerReference w:type="even" r:id="rId13"/>
          <w:footerReference w:type="default" r:id="rId14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E37ADDD" w14:textId="77777777" w:rsidR="0026758A" w:rsidRPr="0026758A" w:rsidRDefault="0026758A" w:rsidP="0026758A">
      <w:pPr>
        <w:rPr>
          <w:lang w:val="es-ES"/>
        </w:rPr>
      </w:pPr>
      <w:bookmarkStart w:id="2" w:name="_Toc388163497"/>
    </w:p>
    <w:p w14:paraId="4915D52C" w14:textId="77777777" w:rsidR="0050742A" w:rsidRPr="0070740A" w:rsidRDefault="0050742A" w:rsidP="0070740A">
      <w:pPr>
        <w:pStyle w:val="Title"/>
        <w:widowControl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</w:pPr>
      <w:r w:rsidRPr="0070740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begin"/>
      </w:r>
      <w:r w:rsidRPr="0070740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instrText xml:space="preserve"> </w:instrText>
      </w:r>
      <w:r w:rsidR="00B25407" w:rsidRPr="0070740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instrText>TITLE</w:instrText>
      </w:r>
      <w:r w:rsidRPr="0070740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instrText xml:space="preserve"> \* MERGEFORMAT </w:instrText>
      </w:r>
      <w:r w:rsidRPr="0070740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separate"/>
      </w:r>
      <w:r w:rsidR="003A6D5F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>Perú - Ingreso de Facturas y Boletas en Dynamics GP</w:t>
      </w:r>
      <w:r w:rsidRPr="0070740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end"/>
      </w:r>
    </w:p>
    <w:p w14:paraId="659FC350" w14:textId="77777777" w:rsidR="00C527FC" w:rsidRDefault="00444C3D" w:rsidP="009B34DC">
      <w:pPr>
        <w:pStyle w:val="Heading1"/>
        <w:rPr>
          <w:rFonts w:cs="Arial"/>
          <w:lang w:val="es-ES"/>
        </w:rPr>
      </w:pPr>
      <w:bookmarkStart w:id="3" w:name="_Toc19692662"/>
      <w:bookmarkStart w:id="4" w:name="_Toc423410238"/>
      <w:bookmarkStart w:id="5" w:name="_Toc425054504"/>
      <w:bookmarkStart w:id="6" w:name="_Toc430442349"/>
      <w:bookmarkStart w:id="7" w:name="_Ref101176919"/>
      <w:bookmarkEnd w:id="2"/>
      <w:r>
        <w:rPr>
          <w:rFonts w:cs="Arial"/>
          <w:lang w:val="es-ES"/>
        </w:rPr>
        <w:t xml:space="preserve">Procedimiento </w:t>
      </w:r>
      <w:r w:rsidR="00587539">
        <w:rPr>
          <w:rFonts w:cs="Arial"/>
          <w:lang w:val="es-ES"/>
        </w:rPr>
        <w:t>GP</w:t>
      </w:r>
      <w:bookmarkEnd w:id="3"/>
    </w:p>
    <w:p w14:paraId="3D14B518" w14:textId="77777777" w:rsidR="00B001F8" w:rsidRPr="00B001F8" w:rsidRDefault="00B001F8" w:rsidP="007E0D35">
      <w:pPr>
        <w:rPr>
          <w:lang w:val="es-ES"/>
        </w:rPr>
      </w:pPr>
      <w:r w:rsidRPr="00B001F8">
        <w:rPr>
          <w:lang w:val="es-ES"/>
        </w:rPr>
        <w:t>Las primeras semanas de agosto/18 las facturas electrónicas se emitirán desde el sitio web de DFacture. En ese periodo, estas mismas facturas deben ser ingresadas en GP y guardadas en un lote sin contabilizar.</w:t>
      </w:r>
    </w:p>
    <w:p w14:paraId="5E743C2C" w14:textId="77777777" w:rsidR="00B001F8" w:rsidRPr="00B001F8" w:rsidRDefault="00B001F8" w:rsidP="007E0D35">
      <w:pPr>
        <w:rPr>
          <w:lang w:val="es-ES"/>
        </w:rPr>
      </w:pPr>
    </w:p>
    <w:p w14:paraId="2C3557C0" w14:textId="77777777" w:rsidR="00B001F8" w:rsidRPr="00B001F8" w:rsidRDefault="00B001F8" w:rsidP="007E0D35">
      <w:pPr>
        <w:rPr>
          <w:lang w:val="es-ES"/>
        </w:rPr>
      </w:pPr>
      <w:r w:rsidRPr="00B001F8">
        <w:rPr>
          <w:lang w:val="es-ES"/>
        </w:rPr>
        <w:t xml:space="preserve">Este procedimiento tiene el objetivo de mostrar cómo verificar que las </w:t>
      </w:r>
      <w:r w:rsidR="00C736BB">
        <w:rPr>
          <w:lang w:val="es-ES"/>
        </w:rPr>
        <w:t>Facturas y Boleta</w:t>
      </w:r>
      <w:r w:rsidRPr="00B001F8">
        <w:rPr>
          <w:lang w:val="es-ES"/>
        </w:rPr>
        <w:t xml:space="preserve">s </w:t>
      </w:r>
      <w:r w:rsidR="00994776">
        <w:rPr>
          <w:lang w:val="es-ES"/>
        </w:rPr>
        <w:t>han</w:t>
      </w:r>
      <w:r w:rsidRPr="00B001F8">
        <w:rPr>
          <w:lang w:val="es-ES"/>
        </w:rPr>
        <w:t xml:space="preserve"> sido bien ingresados en Dynamics GP de tal forma que se muestren correctamente en el libro de ventas.</w:t>
      </w:r>
    </w:p>
    <w:p w14:paraId="15742C95" w14:textId="77777777" w:rsidR="00B001F8" w:rsidRPr="00B001F8" w:rsidRDefault="00B001F8" w:rsidP="007E0D35">
      <w:pPr>
        <w:rPr>
          <w:lang w:val="es-ES"/>
        </w:rPr>
      </w:pPr>
    </w:p>
    <w:p w14:paraId="24DEFCB7" w14:textId="77777777" w:rsidR="007E0D35" w:rsidRPr="007E0D35" w:rsidRDefault="00B001F8" w:rsidP="007E0D35">
      <w:pPr>
        <w:rPr>
          <w:lang w:val="es-ES"/>
        </w:rPr>
      </w:pPr>
      <w:r w:rsidRPr="00B001F8">
        <w:rPr>
          <w:lang w:val="es-ES"/>
        </w:rPr>
        <w:t xml:space="preserve">Adicionalmente, también </w:t>
      </w:r>
      <w:r w:rsidR="00994776">
        <w:rPr>
          <w:lang w:val="es-ES"/>
        </w:rPr>
        <w:t xml:space="preserve">sirve </w:t>
      </w:r>
      <w:r w:rsidRPr="00B001F8">
        <w:rPr>
          <w:lang w:val="es-ES"/>
        </w:rPr>
        <w:t>como preparación para cuando la emisión de Factura electrónica se realice desde Dynamics GP.</w:t>
      </w:r>
    </w:p>
    <w:p w14:paraId="1991AEE2" w14:textId="77777777" w:rsidR="009502E5" w:rsidRDefault="007328C1" w:rsidP="00AF64D5">
      <w:pPr>
        <w:pStyle w:val="Heading2"/>
        <w:rPr>
          <w:lang w:val="es-ES"/>
        </w:rPr>
      </w:pPr>
      <w:bookmarkStart w:id="8" w:name="_Toc19692663"/>
      <w:bookmarkEnd w:id="4"/>
      <w:bookmarkEnd w:id="5"/>
      <w:bookmarkEnd w:id="6"/>
      <w:bookmarkEnd w:id="7"/>
      <w:r>
        <w:rPr>
          <w:lang w:val="es-ES"/>
        </w:rPr>
        <w:t>Mantenimiento de clientes</w:t>
      </w:r>
      <w:bookmarkEnd w:id="8"/>
    </w:p>
    <w:p w14:paraId="04EEC2A3" w14:textId="77777777" w:rsidR="00076540" w:rsidRDefault="00994776" w:rsidP="007328C1">
      <w:pPr>
        <w:widowControl/>
        <w:spacing w:before="120" w:line="240" w:lineRule="auto"/>
        <w:rPr>
          <w:noProof/>
          <w:lang w:val="es-ES" w:eastAsia="es-ES"/>
        </w:rPr>
      </w:pPr>
      <w:r>
        <w:rPr>
          <w:lang w:val="es-ES"/>
        </w:rPr>
        <w:t>Antes de emitir cualquier documento electrónico, verifique que c</w:t>
      </w:r>
      <w:r w:rsidR="007328C1">
        <w:rPr>
          <w:noProof/>
          <w:lang w:val="es-ES" w:eastAsia="es-ES"/>
        </w:rPr>
        <w:t xml:space="preserve">ada cliente </w:t>
      </w:r>
      <w:r>
        <w:rPr>
          <w:noProof/>
          <w:lang w:val="es-ES" w:eastAsia="es-ES"/>
        </w:rPr>
        <w:t xml:space="preserve">tenga </w:t>
      </w:r>
      <w:r w:rsidR="00D20065">
        <w:rPr>
          <w:noProof/>
          <w:lang w:val="es-ES" w:eastAsia="es-ES"/>
        </w:rPr>
        <w:t xml:space="preserve">como mínimo </w:t>
      </w:r>
      <w:r w:rsidR="00076540">
        <w:rPr>
          <w:noProof/>
          <w:lang w:val="es-ES" w:eastAsia="es-ES"/>
        </w:rPr>
        <w:t>los siguientes datos:</w:t>
      </w:r>
    </w:p>
    <w:p w14:paraId="56AD92F9" w14:textId="77777777" w:rsidR="007328C1" w:rsidRPr="00076540" w:rsidRDefault="00076540" w:rsidP="00076540">
      <w:pPr>
        <w:pStyle w:val="ListParagraph"/>
        <w:numPr>
          <w:ilvl w:val="0"/>
          <w:numId w:val="25"/>
        </w:numPr>
        <w:spacing w:before="120" w:line="240" w:lineRule="auto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Ingrese a </w:t>
      </w:r>
      <w:r w:rsidR="007328C1" w:rsidRPr="00076540">
        <w:rPr>
          <w:noProof/>
          <w:lang w:val="es-ES" w:eastAsia="es-ES"/>
        </w:rPr>
        <w:t>la ventana Mantenimiento de clientes que está en Ventas / tarjetas / cliente:</w:t>
      </w:r>
    </w:p>
    <w:p w14:paraId="5BEC374B" w14:textId="6DE78C90" w:rsidR="007328C1" w:rsidRPr="006E16D1" w:rsidRDefault="00076540" w:rsidP="0029560C">
      <w:pPr>
        <w:pStyle w:val="ListParagraph"/>
        <w:numPr>
          <w:ilvl w:val="0"/>
          <w:numId w:val="25"/>
        </w:numPr>
        <w:spacing w:before="120" w:line="240" w:lineRule="auto"/>
        <w:rPr>
          <w:rFonts w:ascii="Arial" w:hAnsi="Arial"/>
          <w:noProof/>
          <w:lang w:val="es-ES" w:eastAsia="es-ES"/>
        </w:rPr>
      </w:pPr>
      <w:r>
        <w:rPr>
          <w:noProof/>
          <w:lang w:val="es-ES" w:eastAsia="es-ES"/>
        </w:rPr>
        <w:t xml:space="preserve">Ingrese </w:t>
      </w:r>
      <w:r w:rsidR="006E16D1">
        <w:rPr>
          <w:noProof/>
          <w:lang w:val="es-ES" w:eastAsia="es-ES"/>
        </w:rPr>
        <w:t>la Razón social</w:t>
      </w:r>
    </w:p>
    <w:p w14:paraId="62AED684" w14:textId="77777777" w:rsidR="00E31075" w:rsidRPr="00E31075" w:rsidRDefault="006E16D1" w:rsidP="0029560C">
      <w:pPr>
        <w:pStyle w:val="ListParagraph"/>
        <w:numPr>
          <w:ilvl w:val="0"/>
          <w:numId w:val="25"/>
        </w:numPr>
        <w:spacing w:before="120" w:line="240" w:lineRule="auto"/>
        <w:rPr>
          <w:rFonts w:ascii="Arial" w:hAnsi="Arial"/>
          <w:noProof/>
          <w:lang w:val="es-ES" w:eastAsia="es-ES"/>
        </w:rPr>
      </w:pPr>
      <w:r>
        <w:rPr>
          <w:noProof/>
          <w:lang w:val="es-ES" w:eastAsia="es-ES"/>
        </w:rPr>
        <w:t xml:space="preserve">En caso de </w:t>
      </w:r>
      <w:r w:rsidRPr="00733A92">
        <w:rPr>
          <w:b/>
          <w:bCs/>
          <w:noProof/>
          <w:lang w:val="es-ES" w:eastAsia="es-ES"/>
        </w:rPr>
        <w:t>cliente extranjero</w:t>
      </w:r>
    </w:p>
    <w:p w14:paraId="67085251" w14:textId="2B903FAC" w:rsidR="006E16D1" w:rsidRPr="00E31075" w:rsidRDefault="00E31075" w:rsidP="00E31075">
      <w:pPr>
        <w:pStyle w:val="ListParagraph"/>
        <w:numPr>
          <w:ilvl w:val="2"/>
          <w:numId w:val="43"/>
        </w:numPr>
        <w:spacing w:before="120" w:line="240" w:lineRule="auto"/>
        <w:rPr>
          <w:rFonts w:ascii="Arial" w:hAnsi="Arial"/>
          <w:noProof/>
          <w:lang w:val="es-ES" w:eastAsia="es-ES"/>
        </w:rPr>
      </w:pPr>
      <w:r>
        <w:rPr>
          <w:noProof/>
          <w:lang w:val="es-ES" w:eastAsia="es-ES"/>
        </w:rPr>
        <w:t>I</w:t>
      </w:r>
      <w:r w:rsidR="006E16D1">
        <w:rPr>
          <w:noProof/>
          <w:lang w:val="es-ES" w:eastAsia="es-ES"/>
        </w:rPr>
        <w:t>ngrese el código de país según el catálogo de SUNAT (</w:t>
      </w:r>
      <w:r w:rsidR="006E16D1" w:rsidRPr="006E16D1">
        <w:rPr>
          <w:noProof/>
          <w:lang w:val="es-ES" w:eastAsia="es-ES"/>
        </w:rPr>
        <w:t>ISO 3166-1: 2006</w:t>
      </w:r>
      <w:r w:rsidR="006E16D1">
        <w:rPr>
          <w:noProof/>
          <w:lang w:val="es-ES" w:eastAsia="es-ES"/>
        </w:rPr>
        <w:t xml:space="preserve">). </w:t>
      </w:r>
      <w:r w:rsidR="006E16D1">
        <w:rPr>
          <w:lang w:val="es-ES_tradnl"/>
        </w:rPr>
        <w:t>Esto es obligatorio para emitir comprobantes de exportación.</w:t>
      </w:r>
    </w:p>
    <w:p w14:paraId="0F85FF25" w14:textId="480DC5FF" w:rsidR="00E31075" w:rsidRPr="00E31075" w:rsidRDefault="00E31075" w:rsidP="00E31075">
      <w:pPr>
        <w:pStyle w:val="ListParagraph"/>
        <w:numPr>
          <w:ilvl w:val="2"/>
          <w:numId w:val="43"/>
        </w:numPr>
        <w:spacing w:before="120" w:line="240" w:lineRule="auto"/>
        <w:rPr>
          <w:rFonts w:ascii="Arial" w:hAnsi="Arial"/>
          <w:noProof/>
          <w:lang w:val="es-ES" w:eastAsia="es-ES"/>
        </w:rPr>
      </w:pPr>
      <w:r>
        <w:rPr>
          <w:lang w:val="es-ES_tradnl"/>
        </w:rPr>
        <w:t>En caso de emitirle factura de exportación, ingrese el plan de impuesto correspondiente a Exportación.</w:t>
      </w:r>
    </w:p>
    <w:p w14:paraId="5371B555" w14:textId="571E7565" w:rsidR="00E31075" w:rsidRPr="00E31075" w:rsidRDefault="00E31075" w:rsidP="00E31075">
      <w:pPr>
        <w:pStyle w:val="ListParagraph"/>
        <w:numPr>
          <w:ilvl w:val="2"/>
          <w:numId w:val="43"/>
        </w:numPr>
        <w:spacing w:before="120" w:line="240" w:lineRule="auto"/>
        <w:rPr>
          <w:rFonts w:ascii="Arial" w:hAnsi="Arial"/>
          <w:noProof/>
          <w:lang w:val="es-ES" w:eastAsia="es-ES"/>
        </w:rPr>
      </w:pPr>
      <w:r>
        <w:rPr>
          <w:lang w:val="es-ES_tradnl"/>
        </w:rPr>
        <w:t>En caso de cliente nacional, ingrese un plan de impuestos que no sea de Exportación.</w:t>
      </w:r>
    </w:p>
    <w:p w14:paraId="1012141D" w14:textId="77777777" w:rsidR="00D20065" w:rsidRDefault="00076540" w:rsidP="00D20065">
      <w:pPr>
        <w:widowControl/>
        <w:spacing w:before="120" w:line="240" w:lineRule="auto"/>
        <w:ind w:left="720"/>
        <w:jc w:val="left"/>
        <w:rPr>
          <w:noProof/>
          <w:lang w:val="es-MX" w:eastAsia="es-MX"/>
        </w:rPr>
      </w:pPr>
      <w:r>
        <w:rPr>
          <w:noProof/>
          <w:lang w:val="es-MX" w:eastAsia="es-MX"/>
        </w:rPr>
        <w:t>P</w:t>
      </w:r>
      <w:r w:rsidR="000437C9">
        <w:rPr>
          <w:noProof/>
          <w:lang w:val="es-MX" w:eastAsia="es-MX"/>
        </w:rPr>
        <w:t>or ejemplo:</w:t>
      </w:r>
      <w:r w:rsidR="003115E1" w:rsidRPr="003115E1">
        <w:rPr>
          <w:noProof/>
          <w:lang w:val="es-MX" w:eastAsia="es-MX"/>
        </w:rPr>
        <w:t xml:space="preserve"> </w:t>
      </w:r>
    </w:p>
    <w:p w14:paraId="209A442D" w14:textId="231D2362" w:rsidR="00C736BB" w:rsidRPr="00D20065" w:rsidRDefault="00E31075" w:rsidP="00D20065">
      <w:pPr>
        <w:widowControl/>
        <w:spacing w:before="120" w:line="240" w:lineRule="auto"/>
        <w:ind w:left="720"/>
        <w:jc w:val="left"/>
        <w:rPr>
          <w:noProof/>
          <w:lang w:val="es-MX" w:eastAsia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694167" wp14:editId="6892C336">
                <wp:simplePos x="0" y="0"/>
                <wp:positionH relativeFrom="margin">
                  <wp:posOffset>3781425</wp:posOffset>
                </wp:positionH>
                <wp:positionV relativeFrom="paragraph">
                  <wp:posOffset>3694430</wp:posOffset>
                </wp:positionV>
                <wp:extent cx="393700" cy="314325"/>
                <wp:effectExtent l="19050" t="19050" r="711200" b="85725"/>
                <wp:wrapNone/>
                <wp:docPr id="5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40406"/>
                            <a:gd name="adj2" fmla="val 107117"/>
                            <a:gd name="adj3" fmla="val 75759"/>
                            <a:gd name="adj4" fmla="val 193566"/>
                            <a:gd name="adj5" fmla="val 117170"/>
                            <a:gd name="adj6" fmla="val 269782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D7D9E51" w14:textId="2154AE71" w:rsidR="00504AA5" w:rsidRPr="006E79CC" w:rsidRDefault="00E31075" w:rsidP="00504AA5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694167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67" o:spid="_x0000_s1026" type="#_x0000_t48" style="position:absolute;left:0;text-align:left;margin-left:297.75pt;margin-top:290.9pt;width:31pt;height:24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" adj="58273,25309,41810,16364,23137,8728" fillcolor="white [3212]" strokecolor="red" strokeweight="2.5pt">
                <v:textbox>
                  <w:txbxContent>
                    <w:p w14:paraId="0D7D9E51" w14:textId="2154AE71" w:rsidR="00504AA5" w:rsidRPr="006E79CC" w:rsidRDefault="00E31075" w:rsidP="00504AA5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8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46223E5" wp14:editId="2F0D7CD5">
                <wp:simplePos x="0" y="0"/>
                <wp:positionH relativeFrom="margin">
                  <wp:posOffset>4010025</wp:posOffset>
                </wp:positionH>
                <wp:positionV relativeFrom="paragraph">
                  <wp:posOffset>2286000</wp:posOffset>
                </wp:positionV>
                <wp:extent cx="393700" cy="314325"/>
                <wp:effectExtent l="19050" t="19050" r="711200" b="85725"/>
                <wp:wrapNone/>
                <wp:docPr id="74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40406"/>
                            <a:gd name="adj2" fmla="val 107117"/>
                            <a:gd name="adj3" fmla="val 75759"/>
                            <a:gd name="adj4" fmla="val 193566"/>
                            <a:gd name="adj5" fmla="val 117170"/>
                            <a:gd name="adj6" fmla="val 269782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EDEEC15" w14:textId="4FC22261" w:rsidR="00E31075" w:rsidRPr="006E79CC" w:rsidRDefault="00E31075" w:rsidP="00E31075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3.b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223E5" id="_x0000_s1027" type="#_x0000_t48" style="position:absolute;left:0;text-align:left;margin-left:315.75pt;margin-top:180pt;width:31pt;height:24.7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" adj="58273,25309,41810,16364,23137,8728" fillcolor="white [3212]" strokecolor="red" strokeweight="2.5pt">
                <v:textbox>
                  <w:txbxContent>
                    <w:p w14:paraId="2EDEEC15" w14:textId="4FC22261" w:rsidR="00E31075" w:rsidRPr="006E79CC" w:rsidRDefault="00E31075" w:rsidP="00E31075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3.b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D9D1168" wp14:editId="75C7B751">
                <wp:simplePos x="0" y="0"/>
                <wp:positionH relativeFrom="margin">
                  <wp:posOffset>2428875</wp:posOffset>
                </wp:positionH>
                <wp:positionV relativeFrom="paragraph">
                  <wp:posOffset>2393315</wp:posOffset>
                </wp:positionV>
                <wp:extent cx="393700" cy="314325"/>
                <wp:effectExtent l="781050" t="19050" r="25400" b="28575"/>
                <wp:wrapNone/>
                <wp:docPr id="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90089"/>
                            <a:gd name="adj6" fmla="val -191355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79535F1" w14:textId="22CB4CF6" w:rsidR="006E16D1" w:rsidRPr="006E79CC" w:rsidRDefault="006E16D1" w:rsidP="006E16D1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3</w:t>
                            </w:r>
                            <w:r w:rsidR="00E31075">
                              <w:rPr>
                                <w:color w:val="FF0000"/>
                                <w:lang w:val="es-ES"/>
                              </w:rPr>
                              <w:t>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D1168" id="_x0000_s1028" type="#_x0000_t48" style="position:absolute;left:0;text-align:left;margin-left:191.25pt;margin-top:188.45pt;width:31pt;height:24.7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" adj="-41333,19459,-20203,7200,-5082,7855" fillcolor="white [3212]" strokecolor="red" strokeweight="2.5pt">
                <v:textbox>
                  <w:txbxContent>
                    <w:p w14:paraId="379535F1" w14:textId="22CB4CF6" w:rsidR="006E16D1" w:rsidRPr="006E79CC" w:rsidRDefault="006E16D1" w:rsidP="006E16D1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3</w:t>
                      </w:r>
                      <w:r w:rsidR="00E31075">
                        <w:rPr>
                          <w:color w:val="FF0000"/>
                          <w:lang w:val="es-ES"/>
                        </w:rPr>
                        <w:t>.a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5C13BD" wp14:editId="4204E3ED">
                <wp:simplePos x="0" y="0"/>
                <wp:positionH relativeFrom="margin">
                  <wp:posOffset>85725</wp:posOffset>
                </wp:positionH>
                <wp:positionV relativeFrom="paragraph">
                  <wp:posOffset>642620</wp:posOffset>
                </wp:positionV>
                <wp:extent cx="393700" cy="314325"/>
                <wp:effectExtent l="19050" t="19050" r="1073150" b="28575"/>
                <wp:wrapNone/>
                <wp:docPr id="57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40406"/>
                            <a:gd name="adj2" fmla="val 107117"/>
                            <a:gd name="adj3" fmla="val 75759"/>
                            <a:gd name="adj4" fmla="val 193566"/>
                            <a:gd name="adj5" fmla="val 92928"/>
                            <a:gd name="adj6" fmla="val 364137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CB2B1" w14:textId="77777777" w:rsidR="00837F4E" w:rsidRPr="006E79CC" w:rsidRDefault="00837F4E" w:rsidP="003115E1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C13BD" id="_x0000_s1029" type="#_x0000_t48" style="position:absolute;left:0;text-align:left;margin-left:6.75pt;margin-top:50.6pt;width:31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" adj="78654,20072,41810,16364,23137,8728" fillcolor="white [3212]" strokecolor="red" strokeweight="2.5pt">
                <v:textbox>
                  <w:txbxContent>
                    <w:p w14:paraId="70FCB2B1" w14:textId="77777777" w:rsidR="00837F4E" w:rsidRPr="006E79CC" w:rsidRDefault="00837F4E" w:rsidP="003115E1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2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C666D4" wp14:editId="4D00BF86">
                <wp:simplePos x="0" y="0"/>
                <wp:positionH relativeFrom="margin">
                  <wp:posOffset>3371850</wp:posOffset>
                </wp:positionH>
                <wp:positionV relativeFrom="paragraph">
                  <wp:posOffset>454660</wp:posOffset>
                </wp:positionV>
                <wp:extent cx="393700" cy="314325"/>
                <wp:effectExtent l="971550" t="57150" r="25400" b="28575"/>
                <wp:wrapNone/>
                <wp:docPr id="67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-9911"/>
                            <a:gd name="adj6" fmla="val -237323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A2C1C7E" w14:textId="57D9B118" w:rsidR="00837F4E" w:rsidRPr="006E79CC" w:rsidRDefault="006E16D1" w:rsidP="003115E1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666D4" id="_x0000_s1030" type="#_x0000_t48" style="position:absolute;left:0;text-align:left;margin-left:265.5pt;margin-top:35.8pt;width:31pt;height:24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" adj="-51262,-2141,-20203,7200,-5082,7855" fillcolor="white [3212]" strokecolor="red" strokeweight="2.5pt">
                <v:textbox>
                  <w:txbxContent>
                    <w:p w14:paraId="5A2C1C7E" w14:textId="57D9B118" w:rsidR="00837F4E" w:rsidRPr="006E79CC" w:rsidRDefault="006E16D1" w:rsidP="003115E1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10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104798" wp14:editId="4C4CA142">
            <wp:extent cx="5657850" cy="412068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812" cy="41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2932" w14:textId="3F4B5847" w:rsidR="00076540" w:rsidRDefault="00CB7045" w:rsidP="00076540">
      <w:pPr>
        <w:pStyle w:val="ListParagraph"/>
        <w:numPr>
          <w:ilvl w:val="0"/>
          <w:numId w:val="25"/>
        </w:numPr>
        <w:spacing w:before="120" w:line="240" w:lineRule="auto"/>
        <w:rPr>
          <w:lang w:val="es-ES"/>
        </w:rPr>
      </w:pPr>
      <w:r w:rsidRPr="00CB7045">
        <w:rPr>
          <w:noProof/>
          <w:lang w:val="es-ES" w:eastAsia="es-ES"/>
        </w:rPr>
        <w:t>I</w:t>
      </w:r>
      <w:r w:rsidR="00076540">
        <w:rPr>
          <w:noProof/>
          <w:lang w:val="es-ES" w:eastAsia="es-ES"/>
        </w:rPr>
        <w:t>ngrese a la opción de Menú Adicional / Información adicional</w:t>
      </w:r>
    </w:p>
    <w:p w14:paraId="0DD73B82" w14:textId="4CC12720" w:rsidR="00076540" w:rsidRPr="00076540" w:rsidRDefault="00076540" w:rsidP="00076540">
      <w:pPr>
        <w:pStyle w:val="ListParagraph"/>
        <w:numPr>
          <w:ilvl w:val="0"/>
          <w:numId w:val="25"/>
        </w:numPr>
        <w:spacing w:before="120" w:line="240" w:lineRule="auto"/>
        <w:rPr>
          <w:lang w:val="es-ES"/>
        </w:rPr>
      </w:pPr>
      <w:r>
        <w:rPr>
          <w:lang w:val="es-ES"/>
        </w:rPr>
        <w:t xml:space="preserve">En la ventana </w:t>
      </w:r>
      <w:r w:rsidRPr="00076540">
        <w:rPr>
          <w:lang w:val="es-ES"/>
        </w:rPr>
        <w:t>Información adicional (Additional information)</w:t>
      </w:r>
      <w:r>
        <w:rPr>
          <w:lang w:val="es-ES"/>
        </w:rPr>
        <w:t>, i</w:t>
      </w:r>
      <w:r w:rsidRPr="00076540">
        <w:rPr>
          <w:lang w:val="es-ES"/>
        </w:rPr>
        <w:t>ngrese el Tipo de documento</w:t>
      </w:r>
    </w:p>
    <w:p w14:paraId="1512A3A0" w14:textId="77777777" w:rsidR="00076540" w:rsidRDefault="00076540" w:rsidP="00076540">
      <w:pPr>
        <w:pStyle w:val="ListParagraph"/>
        <w:numPr>
          <w:ilvl w:val="0"/>
          <w:numId w:val="25"/>
        </w:numPr>
        <w:spacing w:before="120" w:line="240" w:lineRule="auto"/>
        <w:rPr>
          <w:lang w:val="es-ES"/>
        </w:rPr>
      </w:pPr>
      <w:r>
        <w:rPr>
          <w:lang w:val="es-ES"/>
        </w:rPr>
        <w:t>Ingrese el Número de documento</w:t>
      </w:r>
    </w:p>
    <w:p w14:paraId="071BE9D9" w14:textId="146DEE71" w:rsidR="00076540" w:rsidRDefault="00076540" w:rsidP="00076540">
      <w:pPr>
        <w:pStyle w:val="ListParagraph"/>
        <w:ind w:left="0" w:firstLine="720"/>
        <w:rPr>
          <w:lang w:val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3FB3BC" wp14:editId="6FDF1AEC">
                <wp:simplePos x="0" y="0"/>
                <wp:positionH relativeFrom="column">
                  <wp:posOffset>2837671</wp:posOffset>
                </wp:positionH>
                <wp:positionV relativeFrom="paragraph">
                  <wp:posOffset>379203</wp:posOffset>
                </wp:positionV>
                <wp:extent cx="293370" cy="304165"/>
                <wp:effectExtent l="1847850" t="19050" r="11430" b="19685"/>
                <wp:wrapNone/>
                <wp:docPr id="159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370" cy="304165"/>
                        </a:xfrm>
                        <a:prstGeom prst="borderCallout2">
                          <a:avLst>
                            <a:gd name="adj1" fmla="val 37579"/>
                            <a:gd name="adj2" fmla="val -25972"/>
                            <a:gd name="adj3" fmla="val 37579"/>
                            <a:gd name="adj4" fmla="val -519912"/>
                            <a:gd name="adj5" fmla="val 29906"/>
                            <a:gd name="adj6" fmla="val -642452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6072683" w14:textId="09C38862" w:rsidR="00837F4E" w:rsidRPr="00973A34" w:rsidRDefault="006E16D1" w:rsidP="00076540">
                            <w:pPr>
                              <w:rPr>
                                <w:color w:val="FF0000"/>
                                <w:lang w:val="es-BO"/>
                              </w:rPr>
                            </w:pPr>
                            <w:r>
                              <w:rPr>
                                <w:color w:val="FF0000"/>
                                <w:lang w:val="es-BO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FB3BC" id="AutoShape 97" o:spid="_x0000_s1031" type="#_x0000_t48" style="position:absolute;left:0;text-align:left;margin-left:223.45pt;margin-top:29.85pt;width:23.1pt;height:23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" adj="-138770,6460,-112301,8117,-5610,8117" strokecolor="red" strokeweight="2.5pt">
                <v:shadow color="#868686"/>
                <v:textbox>
                  <w:txbxContent>
                    <w:p w14:paraId="66072683" w14:textId="09C38862" w:rsidR="00837F4E" w:rsidRPr="00973A34" w:rsidRDefault="006E16D1" w:rsidP="00076540">
                      <w:pPr>
                        <w:rPr>
                          <w:color w:val="FF0000"/>
                          <w:lang w:val="es-BO"/>
                        </w:rPr>
                      </w:pPr>
                      <w:r>
                        <w:rPr>
                          <w:color w:val="FF0000"/>
                          <w:lang w:val="es-BO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18B197" wp14:editId="1761D064">
                <wp:simplePos x="0" y="0"/>
                <wp:positionH relativeFrom="column">
                  <wp:posOffset>153934</wp:posOffset>
                </wp:positionH>
                <wp:positionV relativeFrom="paragraph">
                  <wp:posOffset>485775</wp:posOffset>
                </wp:positionV>
                <wp:extent cx="293370" cy="304165"/>
                <wp:effectExtent l="19050" t="19050" r="1097280" b="19685"/>
                <wp:wrapNone/>
                <wp:docPr id="157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370" cy="304165"/>
                        </a:xfrm>
                        <a:prstGeom prst="borderCallout2">
                          <a:avLst>
                            <a:gd name="adj1" fmla="val 37579"/>
                            <a:gd name="adj2" fmla="val 125972"/>
                            <a:gd name="adj3" fmla="val 37579"/>
                            <a:gd name="adj4" fmla="val 300218"/>
                            <a:gd name="adj5" fmla="val 83088"/>
                            <a:gd name="adj6" fmla="val 479005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9ADBAE6" w14:textId="2A87E1AC" w:rsidR="00837F4E" w:rsidRPr="00973A34" w:rsidRDefault="006E16D1" w:rsidP="00076540">
                            <w:pPr>
                              <w:rPr>
                                <w:color w:val="FF0000"/>
                                <w:lang w:val="es-BO"/>
                              </w:rPr>
                            </w:pPr>
                            <w:r>
                              <w:rPr>
                                <w:color w:val="FF0000"/>
                                <w:lang w:val="es-BO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8B197" id="AutoShape 95" o:spid="_x0000_s1032" type="#_x0000_t48" style="position:absolute;left:0;text-align:left;margin-left:12.1pt;margin-top:38.25pt;width:23.1pt;height:23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" adj="103465,17947,64847,8117,27210,8117" strokecolor="red" strokeweight="2.5pt">
                <v:shadow color="#868686"/>
                <v:textbox>
                  <w:txbxContent>
                    <w:p w14:paraId="09ADBAE6" w14:textId="2A87E1AC" w:rsidR="00837F4E" w:rsidRPr="00973A34" w:rsidRDefault="006E16D1" w:rsidP="00076540">
                      <w:pPr>
                        <w:rPr>
                          <w:color w:val="FF0000"/>
                          <w:lang w:val="es-BO"/>
                        </w:rPr>
                      </w:pPr>
                      <w:r>
                        <w:rPr>
                          <w:color w:val="FF0000"/>
                          <w:lang w:val="es-BO"/>
                        </w:rPr>
                        <w:t>5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843A56" wp14:editId="51BEBCF3">
                <wp:simplePos x="0" y="0"/>
                <wp:positionH relativeFrom="column">
                  <wp:posOffset>217386</wp:posOffset>
                </wp:positionH>
                <wp:positionV relativeFrom="paragraph">
                  <wp:posOffset>917575</wp:posOffset>
                </wp:positionV>
                <wp:extent cx="293370" cy="304165"/>
                <wp:effectExtent l="19050" t="57150" r="1306830" b="19685"/>
                <wp:wrapNone/>
                <wp:docPr id="158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370" cy="304165"/>
                        </a:xfrm>
                        <a:prstGeom prst="borderCallout2">
                          <a:avLst>
                            <a:gd name="adj1" fmla="val 37579"/>
                            <a:gd name="adj2" fmla="val 125972"/>
                            <a:gd name="adj3" fmla="val 37579"/>
                            <a:gd name="adj4" fmla="val 338097"/>
                            <a:gd name="adj5" fmla="val -7722"/>
                            <a:gd name="adj6" fmla="val 555630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B82A225" w14:textId="5B2D2BDE" w:rsidR="00837F4E" w:rsidRPr="00973A34" w:rsidRDefault="006E16D1" w:rsidP="00076540">
                            <w:pPr>
                              <w:rPr>
                                <w:color w:val="FF0000"/>
                                <w:lang w:val="es-BO"/>
                              </w:rPr>
                            </w:pPr>
                            <w:r>
                              <w:rPr>
                                <w:color w:val="FF0000"/>
                                <w:lang w:val="es-BO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43A56" id="AutoShape 96" o:spid="_x0000_s1033" type="#_x0000_t48" style="position:absolute;left:0;text-align:left;margin-left:17.1pt;margin-top:72.25pt;width:23.1pt;height:23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" adj="120016,-1668,73029,8117,27210,8117" strokecolor="red" strokeweight="2.5pt">
                <v:shadow color="#868686"/>
                <v:textbox>
                  <w:txbxContent>
                    <w:p w14:paraId="1B82A225" w14:textId="5B2D2BDE" w:rsidR="00837F4E" w:rsidRPr="00973A34" w:rsidRDefault="006E16D1" w:rsidP="00076540">
                      <w:pPr>
                        <w:rPr>
                          <w:color w:val="FF0000"/>
                          <w:lang w:val="es-BO"/>
                        </w:rPr>
                      </w:pPr>
                      <w:r>
                        <w:rPr>
                          <w:color w:val="FF0000"/>
                          <w:lang w:val="es-BO"/>
                        </w:rPr>
                        <w:t>6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D63899A" wp14:editId="0EA28BD3">
            <wp:extent cx="3343275" cy="2686050"/>
            <wp:effectExtent l="0" t="0" r="9525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1E85" w14:textId="4914584B" w:rsidR="00BA4802" w:rsidRDefault="00BA4802" w:rsidP="00076540">
      <w:pPr>
        <w:pStyle w:val="ListParagraph"/>
        <w:ind w:left="0" w:firstLine="720"/>
        <w:rPr>
          <w:lang w:val="es-ES"/>
        </w:rPr>
      </w:pPr>
      <w:r w:rsidRPr="00BA4802">
        <w:rPr>
          <w:b/>
          <w:bCs/>
          <w:lang w:val="es-ES"/>
        </w:rPr>
        <w:t>Atención</w:t>
      </w:r>
      <w:r>
        <w:rPr>
          <w:lang w:val="es-ES"/>
        </w:rPr>
        <w:t>. En caso de cliente extranjero, NO se debe ingresar el RUC.</w:t>
      </w:r>
      <w:bookmarkStart w:id="9" w:name="_GoBack"/>
      <w:bookmarkEnd w:id="9"/>
    </w:p>
    <w:p w14:paraId="54E6F090" w14:textId="77777777" w:rsidR="00076540" w:rsidRDefault="00076540" w:rsidP="00076540">
      <w:pPr>
        <w:pStyle w:val="ListParagraph"/>
        <w:numPr>
          <w:ilvl w:val="0"/>
          <w:numId w:val="25"/>
        </w:numPr>
        <w:spacing w:before="120" w:line="240" w:lineRule="auto"/>
        <w:rPr>
          <w:lang w:val="es-ES"/>
        </w:rPr>
      </w:pPr>
      <w:r>
        <w:rPr>
          <w:lang w:val="es-ES"/>
        </w:rPr>
        <w:t>Presione el botón Save</w:t>
      </w:r>
    </w:p>
    <w:p w14:paraId="3AA7B023" w14:textId="57BE29D3" w:rsidR="00504AA5" w:rsidRDefault="00504AA5" w:rsidP="00076540">
      <w:pPr>
        <w:pStyle w:val="ListParagraph"/>
        <w:numPr>
          <w:ilvl w:val="0"/>
          <w:numId w:val="25"/>
        </w:numPr>
        <w:spacing w:before="120" w:line="240" w:lineRule="auto"/>
        <w:rPr>
          <w:lang w:val="es-ES"/>
        </w:rPr>
      </w:pPr>
      <w:r>
        <w:rPr>
          <w:lang w:val="es-ES"/>
        </w:rPr>
        <w:t xml:space="preserve">En la ventana </w:t>
      </w:r>
      <w:r w:rsidR="00E31075">
        <w:rPr>
          <w:lang w:val="es-ES"/>
        </w:rPr>
        <w:t>Mantenimiento de clientes</w:t>
      </w:r>
      <w:r>
        <w:rPr>
          <w:lang w:val="es-ES"/>
        </w:rPr>
        <w:t>, presione el botón Options</w:t>
      </w:r>
    </w:p>
    <w:p w14:paraId="4E1CF0CD" w14:textId="77777777" w:rsidR="00504AA5" w:rsidRDefault="00504AA5" w:rsidP="00076540">
      <w:pPr>
        <w:pStyle w:val="ListParagraph"/>
        <w:numPr>
          <w:ilvl w:val="0"/>
          <w:numId w:val="25"/>
        </w:numPr>
        <w:spacing w:before="120" w:line="240" w:lineRule="auto"/>
        <w:rPr>
          <w:lang w:val="es-ES"/>
        </w:rPr>
      </w:pPr>
      <w:r>
        <w:rPr>
          <w:lang w:val="es-ES"/>
        </w:rPr>
        <w:lastRenderedPageBreak/>
        <w:t>En la ventana Customer Maintenance Options, ingrese la dirección email del cliente. Puede ingresar más de una ingresando una coma como separador.</w:t>
      </w:r>
    </w:p>
    <w:p w14:paraId="474ECA41" w14:textId="77777777" w:rsidR="00504AA5" w:rsidRDefault="00504AA5" w:rsidP="00504AA5">
      <w:pPr>
        <w:pStyle w:val="ListParagraph"/>
        <w:spacing w:before="120" w:line="240" w:lineRule="auto"/>
        <w:rPr>
          <w:lang w:val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DADDF2" wp14:editId="43813A8C">
                <wp:simplePos x="0" y="0"/>
                <wp:positionH relativeFrom="column">
                  <wp:posOffset>1333500</wp:posOffset>
                </wp:positionH>
                <wp:positionV relativeFrom="paragraph">
                  <wp:posOffset>3237230</wp:posOffset>
                </wp:positionV>
                <wp:extent cx="293370" cy="304165"/>
                <wp:effectExtent l="19050" t="19050" r="925830" b="19685"/>
                <wp:wrapNone/>
                <wp:docPr id="4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370" cy="304165"/>
                        </a:xfrm>
                        <a:prstGeom prst="borderCallout2">
                          <a:avLst>
                            <a:gd name="adj1" fmla="val 37579"/>
                            <a:gd name="adj2" fmla="val 125972"/>
                            <a:gd name="adj3" fmla="val 37579"/>
                            <a:gd name="adj4" fmla="val 338097"/>
                            <a:gd name="adj5" fmla="val 7935"/>
                            <a:gd name="adj6" fmla="val 422513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945C85" w14:textId="7F08104A" w:rsidR="00504AA5" w:rsidRPr="00973A34" w:rsidRDefault="006E16D1" w:rsidP="00504AA5">
                            <w:pPr>
                              <w:rPr>
                                <w:color w:val="FF0000"/>
                                <w:lang w:val="es-BO"/>
                              </w:rPr>
                            </w:pPr>
                            <w:r>
                              <w:rPr>
                                <w:color w:val="FF0000"/>
                                <w:lang w:val="es-BO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ADDF2" id="_x0000_s1034" type="#_x0000_t48" style="position:absolute;left:0;text-align:left;margin-left:105pt;margin-top:254.9pt;width:23.1pt;height:23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" adj="91263,1714,73029,8117,27210,8117" strokecolor="red" strokeweight="2.5pt">
                <v:shadow color="#868686"/>
                <v:textbox>
                  <w:txbxContent>
                    <w:p w14:paraId="0F945C85" w14:textId="7F08104A" w:rsidR="00504AA5" w:rsidRPr="00973A34" w:rsidRDefault="006E16D1" w:rsidP="00504AA5">
                      <w:pPr>
                        <w:rPr>
                          <w:color w:val="FF0000"/>
                          <w:lang w:val="es-BO"/>
                        </w:rPr>
                      </w:pPr>
                      <w:r>
                        <w:rPr>
                          <w:color w:val="FF0000"/>
                          <w:lang w:val="es-BO"/>
                        </w:rPr>
                        <w:t>9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FAFD816" wp14:editId="2801ABEB">
            <wp:extent cx="5009276" cy="41433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1803" cy="41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FB07" w14:textId="77777777" w:rsidR="00504AA5" w:rsidRDefault="00504AA5" w:rsidP="00076540">
      <w:pPr>
        <w:pStyle w:val="ListParagraph"/>
        <w:numPr>
          <w:ilvl w:val="0"/>
          <w:numId w:val="25"/>
        </w:numPr>
        <w:spacing w:before="120" w:line="240" w:lineRule="auto"/>
        <w:rPr>
          <w:lang w:val="es-ES"/>
        </w:rPr>
      </w:pPr>
      <w:r>
        <w:rPr>
          <w:lang w:val="es-ES"/>
        </w:rPr>
        <w:t>Presione el botón OK.</w:t>
      </w:r>
    </w:p>
    <w:p w14:paraId="2AF80619" w14:textId="23C8EB5D" w:rsidR="00717885" w:rsidRPr="000E1EEE" w:rsidRDefault="000E1EEE" w:rsidP="00717885">
      <w:pPr>
        <w:pStyle w:val="Heading2"/>
        <w:rPr>
          <w:lang w:val="es-MX"/>
        </w:rPr>
      </w:pPr>
      <w:bookmarkStart w:id="10" w:name="_Toc19692664"/>
      <w:r w:rsidRPr="000E1EEE">
        <w:rPr>
          <w:rFonts w:eastAsia="Calibri"/>
          <w:lang w:val="es-MX"/>
        </w:rPr>
        <w:t xml:space="preserve">Validación de </w:t>
      </w:r>
      <w:r w:rsidR="00717885" w:rsidRPr="000E1EEE">
        <w:rPr>
          <w:lang w:val="es-MX"/>
        </w:rPr>
        <w:t>Factura o Boleta</w:t>
      </w:r>
      <w:r w:rsidR="00733A92">
        <w:rPr>
          <w:lang w:val="es-MX"/>
        </w:rPr>
        <w:t xml:space="preserve"> local</w:t>
      </w:r>
      <w:bookmarkEnd w:id="10"/>
    </w:p>
    <w:p w14:paraId="080EBCA9" w14:textId="77777777" w:rsidR="00717885" w:rsidRDefault="00994776" w:rsidP="00717885">
      <w:pPr>
        <w:rPr>
          <w:lang w:val="es-MX"/>
        </w:rPr>
      </w:pPr>
      <w:r>
        <w:rPr>
          <w:lang w:val="es-ES"/>
        </w:rPr>
        <w:t xml:space="preserve">Antes de guardar </w:t>
      </w:r>
      <w:r w:rsidR="00692570" w:rsidRPr="00692570">
        <w:rPr>
          <w:lang w:val="es-MX"/>
        </w:rPr>
        <w:t xml:space="preserve">una factura o </w:t>
      </w:r>
      <w:r w:rsidR="00692570">
        <w:rPr>
          <w:lang w:val="es-MX"/>
        </w:rPr>
        <w:t>boleta</w:t>
      </w:r>
      <w:r w:rsidR="00692570" w:rsidRPr="00692570">
        <w:rPr>
          <w:lang w:val="es-MX"/>
        </w:rPr>
        <w:t xml:space="preserve"> </w:t>
      </w:r>
      <w:r w:rsidR="00692570">
        <w:rPr>
          <w:lang w:val="es-MX"/>
        </w:rPr>
        <w:t>verifique</w:t>
      </w:r>
      <w:r w:rsidR="00692570" w:rsidRPr="00692570">
        <w:rPr>
          <w:lang w:val="es-MX"/>
        </w:rPr>
        <w:t xml:space="preserve"> </w:t>
      </w:r>
      <w:r w:rsidR="00692570">
        <w:rPr>
          <w:lang w:val="es-MX"/>
        </w:rPr>
        <w:t>lo siguiente:</w:t>
      </w:r>
    </w:p>
    <w:p w14:paraId="38684F20" w14:textId="77777777" w:rsidR="00692570" w:rsidRDefault="00EA05B7" w:rsidP="00692570">
      <w:pPr>
        <w:pStyle w:val="ListParagraph"/>
        <w:numPr>
          <w:ilvl w:val="0"/>
          <w:numId w:val="29"/>
        </w:num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En la ventana Entrada transacción de ventas, e</w:t>
      </w:r>
      <w:r w:rsidR="00692570" w:rsidRPr="00CC0554">
        <w:rPr>
          <w:color w:val="000000" w:themeColor="text1"/>
          <w:lang w:val="es-MX"/>
        </w:rPr>
        <w:t>l Id del documento debe ser uno de los siguientes:</w:t>
      </w:r>
    </w:p>
    <w:p w14:paraId="14B04D27" w14:textId="77777777" w:rsidR="002D7EA2" w:rsidRDefault="00B30D1A" w:rsidP="002D7EA2">
      <w:pPr>
        <w:pStyle w:val="ListParagraph"/>
        <w:ind w:left="1080"/>
        <w:rPr>
          <w:noProof/>
          <w:lang w:val="es-MX" w:eastAsia="es-MX"/>
        </w:rPr>
      </w:pPr>
      <w:r>
        <w:rPr>
          <w:noProof/>
          <w:lang w:val="es-MX" w:eastAsia="es-MX"/>
        </w:rPr>
        <w:t>CE-BOLETA XXX</w:t>
      </w:r>
    </w:p>
    <w:p w14:paraId="4A8C926E" w14:textId="77777777" w:rsidR="00B30D1A" w:rsidRDefault="00B30D1A" w:rsidP="002D7EA2">
      <w:pPr>
        <w:pStyle w:val="ListParagraph"/>
        <w:ind w:left="1080"/>
        <w:rPr>
          <w:color w:val="000000" w:themeColor="text1"/>
          <w:lang w:val="es-MX"/>
        </w:rPr>
      </w:pPr>
      <w:r>
        <w:rPr>
          <w:noProof/>
          <w:lang w:val="es-MX" w:eastAsia="es-MX"/>
        </w:rPr>
        <w:t>CE-FACTURA XXX</w:t>
      </w:r>
    </w:p>
    <w:p w14:paraId="0DDA67D2" w14:textId="77777777" w:rsidR="00EA05B7" w:rsidRDefault="00EA05B7" w:rsidP="00EA05B7">
      <w:pPr>
        <w:pStyle w:val="ListParagraph"/>
        <w:ind w:left="108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2D2DBC" wp14:editId="57407D8E">
                <wp:simplePos x="0" y="0"/>
                <wp:positionH relativeFrom="margin">
                  <wp:posOffset>3877310</wp:posOffset>
                </wp:positionH>
                <wp:positionV relativeFrom="paragraph">
                  <wp:posOffset>367665</wp:posOffset>
                </wp:positionV>
                <wp:extent cx="393700" cy="314325"/>
                <wp:effectExtent l="781050" t="19050" r="25400" b="28575"/>
                <wp:wrapNone/>
                <wp:docPr id="8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58700"/>
                            <a:gd name="adj6" fmla="val -193501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6A72729" w14:textId="77777777" w:rsidR="00837F4E" w:rsidRPr="006E79CC" w:rsidRDefault="00837F4E" w:rsidP="00692570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D2DBC" id="_x0000_s1035" type="#_x0000_t48" style="position:absolute;left:0;text-align:left;margin-left:305.3pt;margin-top:28.95pt;width:31pt;height:24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" adj="-41796,12679,-20203,7200,-5082,7855" fillcolor="white [3212]" strokecolor="red" strokeweight="2.5pt">
                <v:textbox>
                  <w:txbxContent>
                    <w:p w14:paraId="36A72729" w14:textId="77777777" w:rsidR="00837F4E" w:rsidRPr="006E79CC" w:rsidRDefault="00837F4E" w:rsidP="00692570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1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01D9EE1" wp14:editId="6B6505F6">
            <wp:extent cx="5724525" cy="159993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982" cy="160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9F4F" w14:textId="77777777" w:rsidR="00A0655A" w:rsidRDefault="00A0655A" w:rsidP="00692570">
      <w:pPr>
        <w:pStyle w:val="ListParagraph"/>
        <w:numPr>
          <w:ilvl w:val="0"/>
          <w:numId w:val="29"/>
        </w:numPr>
        <w:rPr>
          <w:lang w:val="es-MX"/>
        </w:rPr>
      </w:pPr>
      <w:r>
        <w:rPr>
          <w:lang w:val="es-MX"/>
        </w:rPr>
        <w:t>Presione el botón Adicional y seleccione la opción Información de ventas adicional:</w:t>
      </w:r>
    </w:p>
    <w:p w14:paraId="01656023" w14:textId="77777777" w:rsidR="00EA05B7" w:rsidRDefault="00EA05B7" w:rsidP="00EA05B7">
      <w:pPr>
        <w:pStyle w:val="ListParagraph"/>
        <w:ind w:left="1080"/>
        <w:rPr>
          <w:lang w:val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DA2A19C" wp14:editId="031E9F3D">
                <wp:simplePos x="0" y="0"/>
                <wp:positionH relativeFrom="margin">
                  <wp:posOffset>3790950</wp:posOffset>
                </wp:positionH>
                <wp:positionV relativeFrom="paragraph">
                  <wp:posOffset>263525</wp:posOffset>
                </wp:positionV>
                <wp:extent cx="393700" cy="314325"/>
                <wp:effectExtent l="876300" t="76200" r="25400" b="28575"/>
                <wp:wrapNone/>
                <wp:docPr id="1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-17058"/>
                            <a:gd name="adj6" fmla="val -212856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8D8107E" w14:textId="77777777" w:rsidR="00EA05B7" w:rsidRPr="006E79CC" w:rsidRDefault="00EA05B7" w:rsidP="00EA05B7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2A19C" id="_x0000_s1036" type="#_x0000_t48" style="position:absolute;left:0;text-align:left;margin-left:298.5pt;margin-top:20.75pt;width:31pt;height:24.7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" adj="-45977,-3685,-20203,7200,-5082,7855" fillcolor="white [3212]" strokecolor="red" strokeweight="2.5pt">
                <v:textbox>
                  <w:txbxContent>
                    <w:p w14:paraId="28D8107E" w14:textId="77777777" w:rsidR="00EA05B7" w:rsidRPr="006E79CC" w:rsidRDefault="00EA05B7" w:rsidP="00EA05B7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8CF982A" wp14:editId="5F0D5528">
            <wp:extent cx="5724525" cy="159993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982" cy="160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C84D" w14:textId="77777777" w:rsidR="00EA05B7" w:rsidRDefault="00EA05B7" w:rsidP="00EA05B7">
      <w:pPr>
        <w:pStyle w:val="ListParagraph"/>
        <w:numPr>
          <w:ilvl w:val="0"/>
          <w:numId w:val="29"/>
        </w:numPr>
        <w:rPr>
          <w:lang w:val="es-MX"/>
        </w:rPr>
      </w:pPr>
      <w:r>
        <w:rPr>
          <w:lang w:val="es-MX"/>
        </w:rPr>
        <w:t>En la ventana Información de ventas adicional verifique lo siguiente:</w:t>
      </w:r>
    </w:p>
    <w:p w14:paraId="2982048C" w14:textId="77777777" w:rsidR="00EA05B7" w:rsidRDefault="00EA05B7" w:rsidP="00EA05B7">
      <w:pPr>
        <w:pStyle w:val="ListParagraph"/>
        <w:numPr>
          <w:ilvl w:val="1"/>
          <w:numId w:val="29"/>
        </w:numPr>
        <w:rPr>
          <w:lang w:val="es-MX"/>
        </w:rPr>
      </w:pPr>
      <w:r>
        <w:rPr>
          <w:lang w:val="es-MX"/>
        </w:rPr>
        <w:t>Tipo de transacción</w:t>
      </w:r>
      <w:r w:rsidR="00BA3D1F">
        <w:rPr>
          <w:lang w:val="es-MX"/>
        </w:rPr>
        <w:t xml:space="preserve">. Use el botón </w:t>
      </w:r>
      <w:r w:rsidR="00D95950">
        <w:rPr>
          <w:lang w:val="es-MX"/>
        </w:rPr>
        <w:t>lupa para seleccionar el código que corresponde al tipo de operación:</w:t>
      </w:r>
    </w:p>
    <w:p w14:paraId="7BF53447" w14:textId="77777777" w:rsidR="00D95950" w:rsidRDefault="00D95950" w:rsidP="00D95950">
      <w:pPr>
        <w:pStyle w:val="ListParagraph"/>
        <w:ind w:left="1800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D88BE78" wp14:editId="21FFBA64">
            <wp:extent cx="4000500" cy="20467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4703" cy="204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7FF2" w14:textId="77777777" w:rsidR="00EA05B7" w:rsidRDefault="00EA05B7" w:rsidP="00EA05B7">
      <w:pPr>
        <w:pStyle w:val="ListParagraph"/>
        <w:numPr>
          <w:ilvl w:val="1"/>
          <w:numId w:val="29"/>
        </w:numPr>
        <w:rPr>
          <w:lang w:val="es-MX"/>
        </w:rPr>
      </w:pPr>
      <w:r>
        <w:rPr>
          <w:lang w:val="es-MX"/>
        </w:rPr>
        <w:t>Tipo na</w:t>
      </w:r>
      <w:r w:rsidR="00BA3D1F">
        <w:rPr>
          <w:lang w:val="es-MX"/>
        </w:rPr>
        <w:t>. Ingrese el valor 00 ó 01.</w:t>
      </w:r>
    </w:p>
    <w:p w14:paraId="1AB01140" w14:textId="77777777" w:rsidR="00EA05B7" w:rsidRDefault="00EA05B7" w:rsidP="00EA05B7">
      <w:pPr>
        <w:pStyle w:val="ListParagraph"/>
        <w:numPr>
          <w:ilvl w:val="1"/>
          <w:numId w:val="29"/>
        </w:numPr>
        <w:rPr>
          <w:lang w:val="es-MX"/>
        </w:rPr>
      </w:pPr>
      <w:r>
        <w:rPr>
          <w:lang w:val="es-MX"/>
        </w:rPr>
        <w:t>En caso que el tipo de transacción</w:t>
      </w:r>
      <w:r w:rsidR="00D95950">
        <w:rPr>
          <w:lang w:val="es-MX"/>
        </w:rPr>
        <w:t xml:space="preserve"> (a)</w:t>
      </w:r>
      <w:r>
        <w:rPr>
          <w:lang w:val="es-MX"/>
        </w:rPr>
        <w:t xml:space="preserve"> sea 1001, es obligatorio ingresar el código de detracción</w:t>
      </w:r>
    </w:p>
    <w:p w14:paraId="6F928FC6" w14:textId="77777777" w:rsidR="00EA05B7" w:rsidRDefault="00EA05B7" w:rsidP="00EA05B7">
      <w:pPr>
        <w:pStyle w:val="ListParagraph"/>
        <w:numPr>
          <w:ilvl w:val="1"/>
          <w:numId w:val="29"/>
        </w:numPr>
        <w:rPr>
          <w:lang w:val="es-MX"/>
        </w:rPr>
      </w:pPr>
      <w:r>
        <w:rPr>
          <w:lang w:val="es-MX"/>
        </w:rPr>
        <w:t>Presione Guardar para cerrar esta ventana</w:t>
      </w:r>
    </w:p>
    <w:p w14:paraId="64A2A2BA" w14:textId="13B27665" w:rsidR="00A0655A" w:rsidRDefault="00FB5DA3" w:rsidP="00FB5DA3">
      <w:pPr>
        <w:pStyle w:val="ListParagraph"/>
        <w:ind w:left="1440" w:firstLine="360"/>
        <w:rPr>
          <w:lang w:val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5A21359" wp14:editId="7C66B2E4">
                <wp:simplePos x="0" y="0"/>
                <wp:positionH relativeFrom="margin">
                  <wp:posOffset>3429000</wp:posOffset>
                </wp:positionH>
                <wp:positionV relativeFrom="paragraph">
                  <wp:posOffset>2963545</wp:posOffset>
                </wp:positionV>
                <wp:extent cx="393700" cy="314325"/>
                <wp:effectExtent l="647700" t="19050" r="25400" b="28575"/>
                <wp:wrapNone/>
                <wp:docPr id="24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4154"/>
                            <a:gd name="adj6" fmla="val -159630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D32A8FD" w14:textId="77777777" w:rsidR="00EA05B7" w:rsidRPr="006E79CC" w:rsidRDefault="00EA05B7" w:rsidP="00EA05B7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21359" id="_x0000_s1037" type="#_x0000_t48" style="position:absolute;left:0;text-align:left;margin-left:270pt;margin-top:233.35pt;width:31pt;height:24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" adj="-34480,897,-20203,7200,-5082,7855" fillcolor="white [3212]" strokecolor="red" strokeweight="2.5pt">
                <v:textbox>
                  <w:txbxContent>
                    <w:p w14:paraId="1D32A8FD" w14:textId="77777777" w:rsidR="00EA05B7" w:rsidRPr="006E79CC" w:rsidRDefault="00EA05B7" w:rsidP="00EA05B7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8A85D06" wp14:editId="263A8529">
                <wp:simplePos x="0" y="0"/>
                <wp:positionH relativeFrom="margin">
                  <wp:posOffset>3495675</wp:posOffset>
                </wp:positionH>
                <wp:positionV relativeFrom="paragraph">
                  <wp:posOffset>2402205</wp:posOffset>
                </wp:positionV>
                <wp:extent cx="393700" cy="314325"/>
                <wp:effectExtent l="647700" t="19050" r="25400" b="28575"/>
                <wp:wrapNone/>
                <wp:docPr id="23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4154"/>
                            <a:gd name="adj6" fmla="val -159630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A9A98A3" w14:textId="77777777" w:rsidR="00EA05B7" w:rsidRPr="006E79CC" w:rsidRDefault="00EA05B7" w:rsidP="00EA05B7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85D06" id="_x0000_s1038" type="#_x0000_t48" style="position:absolute;left:0;text-align:left;margin-left:275.25pt;margin-top:189.15pt;width:31pt;height:24.7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" adj="-34480,897,-20203,7200,-5082,7855" fillcolor="white [3212]" strokecolor="red" strokeweight="2.5pt">
                <v:textbox>
                  <w:txbxContent>
                    <w:p w14:paraId="2A9A98A3" w14:textId="77777777" w:rsidR="00EA05B7" w:rsidRPr="006E79CC" w:rsidRDefault="00EA05B7" w:rsidP="00EA05B7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9266B4B" wp14:editId="7E435341">
                <wp:simplePos x="0" y="0"/>
                <wp:positionH relativeFrom="margin">
                  <wp:posOffset>3390900</wp:posOffset>
                </wp:positionH>
                <wp:positionV relativeFrom="paragraph">
                  <wp:posOffset>1773555</wp:posOffset>
                </wp:positionV>
                <wp:extent cx="393700" cy="314325"/>
                <wp:effectExtent l="647700" t="19050" r="25400" b="123825"/>
                <wp:wrapNone/>
                <wp:docPr id="21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128396"/>
                            <a:gd name="adj6" fmla="val -154791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DABCE88" w14:textId="77777777" w:rsidR="00EA05B7" w:rsidRPr="006E79CC" w:rsidRDefault="00EA05B7" w:rsidP="00EA05B7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66B4B" id="_x0000_s1039" type="#_x0000_t48" style="position:absolute;left:0;text-align:left;margin-left:267pt;margin-top:139.65pt;width:31pt;height:24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" adj="-33435,27734,-20203,7200,-5082,7855" fillcolor="white [3212]" strokecolor="red" strokeweight="2.5pt">
                <v:textbox>
                  <w:txbxContent>
                    <w:p w14:paraId="7DABCE88" w14:textId="77777777" w:rsidR="00EA05B7" w:rsidRPr="006E79CC" w:rsidRDefault="00EA05B7" w:rsidP="00EA05B7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a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EA05B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A9E5C07" wp14:editId="392C3145">
                <wp:simplePos x="0" y="0"/>
                <wp:positionH relativeFrom="margin">
                  <wp:posOffset>2190750</wp:posOffset>
                </wp:positionH>
                <wp:positionV relativeFrom="paragraph">
                  <wp:posOffset>553720</wp:posOffset>
                </wp:positionV>
                <wp:extent cx="393700" cy="314325"/>
                <wp:effectExtent l="647700" t="19050" r="25400" b="28575"/>
                <wp:wrapNone/>
                <wp:docPr id="25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4154"/>
                            <a:gd name="adj6" fmla="val -159630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FBCA4E6" w14:textId="77777777" w:rsidR="00EA05B7" w:rsidRPr="006E79CC" w:rsidRDefault="00EA05B7" w:rsidP="00EA05B7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E5C07" id="_x0000_s1040" type="#_x0000_t48" style="position:absolute;left:0;text-align:left;margin-left:172.5pt;margin-top:43.6pt;width:31pt;height:24.7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" adj="-34480,897,-20203,7200,-5082,7855" fillcolor="white [3212]" strokecolor="red" strokeweight="2.5pt">
                <v:textbox>
                  <w:txbxContent>
                    <w:p w14:paraId="2FBCA4E6" w14:textId="77777777" w:rsidR="00EA05B7" w:rsidRPr="006E79CC" w:rsidRDefault="00EA05B7" w:rsidP="00EA05B7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05B7">
        <w:rPr>
          <w:noProof/>
          <w:lang w:val="es-MX" w:eastAsia="es-MX"/>
        </w:rPr>
        <w:drawing>
          <wp:inline distT="0" distB="0" distL="0" distR="0" wp14:anchorId="2804746C" wp14:editId="4DF32C06">
            <wp:extent cx="3581400" cy="3820692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9386" cy="382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A6E4" w14:textId="77777777" w:rsidR="00692570" w:rsidRPr="00692570" w:rsidRDefault="00692570" w:rsidP="00692570">
      <w:pPr>
        <w:pStyle w:val="ListParagraph"/>
        <w:numPr>
          <w:ilvl w:val="0"/>
          <w:numId w:val="29"/>
        </w:numPr>
        <w:rPr>
          <w:lang w:val="es-MX"/>
        </w:rPr>
      </w:pPr>
      <w:r>
        <w:rPr>
          <w:lang w:val="es-MX"/>
        </w:rPr>
        <w:t>Presione el botón de expansión del artículo de venta</w:t>
      </w:r>
    </w:p>
    <w:p w14:paraId="7A945330" w14:textId="77777777" w:rsidR="00692570" w:rsidRDefault="005C5B69" w:rsidP="00FB5DA3">
      <w:pPr>
        <w:ind w:left="720" w:firstLine="36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ECC564" wp14:editId="39F4E71F">
                <wp:simplePos x="0" y="0"/>
                <wp:positionH relativeFrom="margin">
                  <wp:posOffset>2649855</wp:posOffset>
                </wp:positionH>
                <wp:positionV relativeFrom="paragraph">
                  <wp:posOffset>1183640</wp:posOffset>
                </wp:positionV>
                <wp:extent cx="393700" cy="314325"/>
                <wp:effectExtent l="781050" t="19050" r="25400" b="28575"/>
                <wp:wrapNone/>
                <wp:docPr id="87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58700"/>
                            <a:gd name="adj6" fmla="val -193501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D88C5BC" w14:textId="77777777" w:rsidR="00837F4E" w:rsidRPr="006E79CC" w:rsidRDefault="00B30D1A" w:rsidP="00692570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CC564" id="_x0000_s1041" type="#_x0000_t48" style="position:absolute;left:0;text-align:left;margin-left:208.65pt;margin-top:93.2pt;width:31pt;height:24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" adj="-41796,12679,-20203,7200,-5082,7855" fillcolor="white [3212]" strokecolor="red" strokeweight="2.5pt">
                <v:textbox>
                  <w:txbxContent>
                    <w:p w14:paraId="1D88C5BC" w14:textId="77777777" w:rsidR="00837F4E" w:rsidRPr="006E79CC" w:rsidRDefault="00B30D1A" w:rsidP="00692570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4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EA05B7">
        <w:rPr>
          <w:noProof/>
          <w:lang w:val="es-MX" w:eastAsia="es-MX"/>
        </w:rPr>
        <w:drawing>
          <wp:inline distT="0" distB="0" distL="0" distR="0" wp14:anchorId="33A09222" wp14:editId="3212F90B">
            <wp:extent cx="5724525" cy="1599931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982" cy="160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5AE4" w14:textId="77777777" w:rsidR="005C5B69" w:rsidRDefault="00692570" w:rsidP="004E631B">
      <w:pPr>
        <w:pStyle w:val="ListParagraph"/>
        <w:numPr>
          <w:ilvl w:val="0"/>
          <w:numId w:val="29"/>
        </w:numPr>
        <w:rPr>
          <w:lang w:val="es-MX"/>
        </w:rPr>
      </w:pPr>
      <w:r w:rsidRPr="0043689E">
        <w:rPr>
          <w:lang w:val="es-MX"/>
        </w:rPr>
        <w:t xml:space="preserve">En la ventana </w:t>
      </w:r>
      <w:r w:rsidR="0043689E">
        <w:rPr>
          <w:lang w:val="es-MX"/>
        </w:rPr>
        <w:t>Sales Item Detail Entry</w:t>
      </w:r>
      <w:r w:rsidRPr="0043689E">
        <w:rPr>
          <w:lang w:val="es-MX"/>
        </w:rPr>
        <w:t xml:space="preserve">, </w:t>
      </w:r>
      <w:r w:rsidR="0043689E">
        <w:rPr>
          <w:lang w:val="es-MX"/>
        </w:rPr>
        <w:t>verifique el plan de impuesto que corresponde a la operaci</w:t>
      </w:r>
      <w:r w:rsidR="005C5B69">
        <w:rPr>
          <w:lang w:val="es-MX"/>
        </w:rPr>
        <w:t>ón</w:t>
      </w:r>
    </w:p>
    <w:p w14:paraId="1DD39973" w14:textId="77777777" w:rsidR="005C5B69" w:rsidRDefault="005C5B69" w:rsidP="004E631B">
      <w:pPr>
        <w:pStyle w:val="ListParagraph"/>
        <w:numPr>
          <w:ilvl w:val="0"/>
          <w:numId w:val="29"/>
        </w:numPr>
        <w:rPr>
          <w:lang w:val="es-MX"/>
        </w:rPr>
      </w:pPr>
      <w:r>
        <w:rPr>
          <w:lang w:val="es-MX"/>
        </w:rPr>
        <w:t>Ingrese al botón de expansión del impuesto calculado</w:t>
      </w:r>
    </w:p>
    <w:p w14:paraId="59B2823B" w14:textId="481725B6" w:rsidR="00023C08" w:rsidRDefault="00FB5DA3" w:rsidP="00FB5DA3">
      <w:pPr>
        <w:pStyle w:val="ListParagraph"/>
        <w:ind w:firstLine="360"/>
        <w:rPr>
          <w:lang w:val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E8FAE8" wp14:editId="08234BE0">
                <wp:simplePos x="0" y="0"/>
                <wp:positionH relativeFrom="margin">
                  <wp:posOffset>4076700</wp:posOffset>
                </wp:positionH>
                <wp:positionV relativeFrom="paragraph">
                  <wp:posOffset>3004185</wp:posOffset>
                </wp:positionV>
                <wp:extent cx="393700" cy="314325"/>
                <wp:effectExtent l="19050" t="209550" r="1454150" b="28575"/>
                <wp:wrapNone/>
                <wp:docPr id="11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3336"/>
                            <a:gd name="adj2" fmla="val 104698"/>
                            <a:gd name="adj3" fmla="val 33335"/>
                            <a:gd name="adj4" fmla="val 230662"/>
                            <a:gd name="adj5" fmla="val -56451"/>
                            <a:gd name="adj6" fmla="val 459724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10AB56B" w14:textId="77777777" w:rsidR="005C5B69" w:rsidRPr="006E79CC" w:rsidRDefault="00EA05B7" w:rsidP="005C5B69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8FAE8" id="_x0000_s1042" type="#_x0000_t48" style="position:absolute;left:0;text-align:left;margin-left:321pt;margin-top:236.55pt;width:31pt;height:24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" adj="99300,-12193,49823,7200,22615,7201" fillcolor="white [3212]" strokecolor="red" strokeweight="2.5pt">
                <v:textbox>
                  <w:txbxContent>
                    <w:p w14:paraId="310AB56B" w14:textId="77777777" w:rsidR="005C5B69" w:rsidRPr="006E79CC" w:rsidRDefault="00EA05B7" w:rsidP="005C5B69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6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70480B" wp14:editId="391A4470">
                <wp:simplePos x="0" y="0"/>
                <wp:positionH relativeFrom="margin">
                  <wp:posOffset>3590925</wp:posOffset>
                </wp:positionH>
                <wp:positionV relativeFrom="paragraph">
                  <wp:posOffset>1861185</wp:posOffset>
                </wp:positionV>
                <wp:extent cx="393700" cy="314325"/>
                <wp:effectExtent l="19050" t="19050" r="939800" b="85725"/>
                <wp:wrapNone/>
                <wp:docPr id="9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3336"/>
                            <a:gd name="adj2" fmla="val 104698"/>
                            <a:gd name="adj3" fmla="val 33335"/>
                            <a:gd name="adj4" fmla="val 230662"/>
                            <a:gd name="adj5" fmla="val 116276"/>
                            <a:gd name="adj6" fmla="val 329080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1A8B563" w14:textId="77777777" w:rsidR="0043689E" w:rsidRPr="006E79CC" w:rsidRDefault="00EA05B7" w:rsidP="0043689E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0480B" id="_x0000_s1043" type="#_x0000_t48" style="position:absolute;left:0;text-align:left;margin-left:282.75pt;margin-top:146.55pt;width:31pt;height:24.7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" adj="71081,25116,49823,7200,22615,7201" fillcolor="white [3212]" strokecolor="red" strokeweight="2.5pt">
                <v:textbox>
                  <w:txbxContent>
                    <w:p w14:paraId="31A8B563" w14:textId="77777777" w:rsidR="0043689E" w:rsidRPr="006E79CC" w:rsidRDefault="00EA05B7" w:rsidP="0043689E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5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EA05B7">
        <w:rPr>
          <w:noProof/>
          <w:lang w:val="es-MX" w:eastAsia="es-MX"/>
        </w:rPr>
        <w:drawing>
          <wp:inline distT="0" distB="0" distL="0" distR="0" wp14:anchorId="23AA704D" wp14:editId="5CA2F28B">
            <wp:extent cx="5514975" cy="3495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0840" cy="349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E6C7" w14:textId="77777777" w:rsidR="00947DA7" w:rsidRDefault="00947DA7" w:rsidP="004E631B">
      <w:pPr>
        <w:pStyle w:val="ListParagraph"/>
        <w:numPr>
          <w:ilvl w:val="0"/>
          <w:numId w:val="29"/>
        </w:numPr>
        <w:rPr>
          <w:lang w:val="es-MX"/>
        </w:rPr>
      </w:pPr>
      <w:r>
        <w:rPr>
          <w:lang w:val="es-MX"/>
        </w:rPr>
        <w:t xml:space="preserve">En la ventana Sales Line Item Tax Detail Entry, verifique </w:t>
      </w:r>
      <w:r w:rsidR="00BA3D1F">
        <w:rPr>
          <w:lang w:val="es-MX"/>
        </w:rPr>
        <w:t xml:space="preserve">que </w:t>
      </w:r>
      <w:r>
        <w:rPr>
          <w:lang w:val="es-MX"/>
        </w:rPr>
        <w:t>existe al menos un id de impuesto</w:t>
      </w:r>
    </w:p>
    <w:p w14:paraId="5EB435DC" w14:textId="77777777" w:rsidR="00023C08" w:rsidRDefault="00023C08" w:rsidP="00FB5DA3">
      <w:pPr>
        <w:ind w:left="360" w:firstLine="72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3F9DA7" wp14:editId="7204D0E8">
                <wp:simplePos x="0" y="0"/>
                <wp:positionH relativeFrom="margin">
                  <wp:posOffset>1866265</wp:posOffset>
                </wp:positionH>
                <wp:positionV relativeFrom="paragraph">
                  <wp:posOffset>1681480</wp:posOffset>
                </wp:positionV>
                <wp:extent cx="393700" cy="314325"/>
                <wp:effectExtent l="723900" t="114300" r="25400" b="28575"/>
                <wp:wrapNone/>
                <wp:docPr id="9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-26377"/>
                            <a:gd name="adj6" fmla="val -175972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33ABAD2" w14:textId="77777777" w:rsidR="00837F4E" w:rsidRPr="006E79CC" w:rsidRDefault="00BA3D1F" w:rsidP="00692570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F9DA7" id="_x0000_s1044" type="#_x0000_t48" style="position:absolute;left:0;text-align:left;margin-left:146.95pt;margin-top:132.4pt;width:31pt;height:24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" adj="-38010,-5697,-20203,7200,-5082,7855" fillcolor="white [3212]" strokecolor="red" strokeweight="2.5pt">
                <v:textbox>
                  <w:txbxContent>
                    <w:p w14:paraId="233ABAD2" w14:textId="77777777" w:rsidR="00837F4E" w:rsidRPr="006E79CC" w:rsidRDefault="00BA3D1F" w:rsidP="00692570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3D1F">
        <w:rPr>
          <w:noProof/>
          <w:lang w:val="es-MX" w:eastAsia="es-MX"/>
        </w:rPr>
        <w:drawing>
          <wp:inline distT="0" distB="0" distL="0" distR="0" wp14:anchorId="68EC04B5" wp14:editId="417D838C">
            <wp:extent cx="5848350" cy="21812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2365" w14:textId="77777777" w:rsidR="00947DA7" w:rsidRDefault="00947DA7" w:rsidP="00947DA7">
      <w:pPr>
        <w:pStyle w:val="ListParagraph"/>
        <w:numPr>
          <w:ilvl w:val="0"/>
          <w:numId w:val="29"/>
        </w:numPr>
        <w:rPr>
          <w:lang w:val="es-MX"/>
        </w:rPr>
      </w:pPr>
      <w:r w:rsidRPr="005C5B69">
        <w:rPr>
          <w:lang w:val="es-MX"/>
        </w:rPr>
        <w:t>Atención:</w:t>
      </w:r>
      <w:r>
        <w:rPr>
          <w:lang w:val="es-MX"/>
        </w:rPr>
        <w:t xml:space="preserve"> Incluso si el artículo no es gravable debe existir un Id de impuesto. Por ejemplo: </w:t>
      </w:r>
      <w:r w:rsidRPr="00947DA7">
        <w:rPr>
          <w:lang w:val="es-MX"/>
        </w:rPr>
        <w:t>V-EXONERADO-0</w:t>
      </w:r>
      <w:r>
        <w:rPr>
          <w:lang w:val="es-MX"/>
        </w:rPr>
        <w:t xml:space="preserve"> ó </w:t>
      </w:r>
      <w:r w:rsidRPr="00947DA7">
        <w:rPr>
          <w:lang w:val="es-MX"/>
        </w:rPr>
        <w:t>V-EXT-NGR</w:t>
      </w:r>
    </w:p>
    <w:p w14:paraId="3BF1B7CD" w14:textId="77777777" w:rsidR="00BA3D1F" w:rsidRDefault="00BA3D1F" w:rsidP="00947DA7">
      <w:pPr>
        <w:pStyle w:val="ListParagraph"/>
        <w:numPr>
          <w:ilvl w:val="0"/>
          <w:numId w:val="29"/>
        </w:numPr>
        <w:rPr>
          <w:lang w:val="es-MX"/>
        </w:rPr>
      </w:pPr>
      <w:r>
        <w:rPr>
          <w:lang w:val="es-MX"/>
        </w:rPr>
        <w:t>Opcionalmente, puede ingresar un comentario que aparecerá en la sección de Leyendas del pdf de la factura.</w:t>
      </w:r>
    </w:p>
    <w:p w14:paraId="432512B5" w14:textId="77777777" w:rsidR="00BA3D1F" w:rsidRDefault="00BA3D1F" w:rsidP="00BA3D1F">
      <w:pPr>
        <w:pStyle w:val="ListParagraph"/>
        <w:ind w:left="1080"/>
        <w:rPr>
          <w:lang w:val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72C6C00" wp14:editId="4E38032E">
                <wp:simplePos x="0" y="0"/>
                <wp:positionH relativeFrom="margin">
                  <wp:posOffset>4086225</wp:posOffset>
                </wp:positionH>
                <wp:positionV relativeFrom="paragraph">
                  <wp:posOffset>2687955</wp:posOffset>
                </wp:positionV>
                <wp:extent cx="393700" cy="314325"/>
                <wp:effectExtent l="914400" t="19050" r="25400" b="85725"/>
                <wp:wrapNone/>
                <wp:docPr id="3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116047"/>
                            <a:gd name="adj6" fmla="val -221940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378D4B3" w14:textId="77777777" w:rsidR="00BA3D1F" w:rsidRPr="006E79CC" w:rsidRDefault="00BA3D1F" w:rsidP="00BA3D1F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C6C00" id="_x0000_s1045" type="#_x0000_t48" style="position:absolute;left:0;text-align:left;margin-left:321.75pt;margin-top:211.65pt;width:31pt;height:24.7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" adj="-47939,25066,-20203,7200,-5082,7855" fillcolor="white [3212]" strokecolor="red" strokeweight="2.5pt">
                <v:textbox>
                  <w:txbxContent>
                    <w:p w14:paraId="5378D4B3" w14:textId="77777777" w:rsidR="00BA3D1F" w:rsidRPr="006E79CC" w:rsidRDefault="00BA3D1F" w:rsidP="00BA3D1F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9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5DEEAFA" wp14:editId="63E96EE8">
            <wp:extent cx="5943600" cy="3390265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7E6D" w14:textId="77777777" w:rsidR="004E631B" w:rsidRDefault="004E631B" w:rsidP="00BA3D1F">
      <w:pPr>
        <w:pStyle w:val="ListParagraph"/>
        <w:ind w:left="1080"/>
        <w:rPr>
          <w:lang w:val="es-MX"/>
        </w:rPr>
      </w:pPr>
    </w:p>
    <w:p w14:paraId="6B3DD8D0" w14:textId="77777777" w:rsidR="004E631B" w:rsidRPr="00692570" w:rsidRDefault="004E631B" w:rsidP="00BA3D1F">
      <w:pPr>
        <w:pStyle w:val="ListParagraph"/>
        <w:ind w:left="1080"/>
        <w:rPr>
          <w:lang w:val="es-MX"/>
        </w:rPr>
      </w:pPr>
      <w:r w:rsidRPr="004E631B">
        <w:rPr>
          <w:b/>
          <w:lang w:val="es-MX"/>
        </w:rPr>
        <w:t>Nota</w:t>
      </w:r>
      <w:r>
        <w:rPr>
          <w:lang w:val="es-MX"/>
        </w:rPr>
        <w:t xml:space="preserve">. En </w:t>
      </w:r>
      <w:r w:rsidR="00E74632">
        <w:rPr>
          <w:lang w:val="es-MX"/>
        </w:rPr>
        <w:t>caso que tenga habilitada la ventana de Información adicional por línea de factura</w:t>
      </w:r>
      <w:r>
        <w:rPr>
          <w:lang w:val="es-MX"/>
        </w:rPr>
        <w:t>, también existe la opción de ingresar leyendas en el campo memo.</w:t>
      </w:r>
    </w:p>
    <w:p w14:paraId="3EB38CC4" w14:textId="77777777" w:rsidR="00692570" w:rsidRDefault="00E36C81" w:rsidP="00E36C81">
      <w:pPr>
        <w:pStyle w:val="Heading2"/>
        <w:rPr>
          <w:lang w:val="es-MX"/>
        </w:rPr>
      </w:pPr>
      <w:bookmarkStart w:id="11" w:name="_Toc19692665"/>
      <w:r>
        <w:rPr>
          <w:lang w:val="es-MX"/>
        </w:rPr>
        <w:t>Validación de</w:t>
      </w:r>
      <w:r w:rsidR="00CA0289">
        <w:rPr>
          <w:lang w:val="es-MX"/>
        </w:rPr>
        <w:t xml:space="preserve"> la</w:t>
      </w:r>
      <w:r>
        <w:rPr>
          <w:lang w:val="es-MX"/>
        </w:rPr>
        <w:t xml:space="preserve"> Nota de Débito</w:t>
      </w:r>
      <w:bookmarkEnd w:id="11"/>
    </w:p>
    <w:p w14:paraId="092BFDF8" w14:textId="77777777" w:rsidR="00E36C81" w:rsidRDefault="00E36C81" w:rsidP="00E36C81">
      <w:pPr>
        <w:rPr>
          <w:lang w:val="es-MX"/>
        </w:rPr>
      </w:pPr>
      <w:r>
        <w:rPr>
          <w:lang w:val="es-MX"/>
        </w:rPr>
        <w:t xml:space="preserve">Antes de </w:t>
      </w:r>
      <w:r w:rsidR="00947DA7">
        <w:rPr>
          <w:lang w:val="es-MX"/>
        </w:rPr>
        <w:t>guardar</w:t>
      </w:r>
      <w:r>
        <w:rPr>
          <w:lang w:val="es-MX"/>
        </w:rPr>
        <w:t xml:space="preserve"> una Nota de débito, verifique</w:t>
      </w:r>
      <w:r w:rsidRPr="00692570">
        <w:rPr>
          <w:lang w:val="es-MX"/>
        </w:rPr>
        <w:t xml:space="preserve"> </w:t>
      </w:r>
      <w:r>
        <w:rPr>
          <w:lang w:val="es-MX"/>
        </w:rPr>
        <w:t>lo siguiente:</w:t>
      </w:r>
    </w:p>
    <w:p w14:paraId="77BAC07F" w14:textId="77777777" w:rsidR="00E36C81" w:rsidRDefault="00E36C81" w:rsidP="00E36C81">
      <w:pPr>
        <w:pStyle w:val="ListParagraph"/>
        <w:numPr>
          <w:ilvl w:val="0"/>
          <w:numId w:val="32"/>
        </w:numPr>
        <w:rPr>
          <w:lang w:val="es-MX"/>
        </w:rPr>
      </w:pPr>
      <w:r w:rsidRPr="00692570">
        <w:rPr>
          <w:lang w:val="es-MX"/>
        </w:rPr>
        <w:t>El Id del documento de</w:t>
      </w:r>
      <w:r>
        <w:rPr>
          <w:lang w:val="es-MX"/>
        </w:rPr>
        <w:t>be ser uno de los siguientes:</w:t>
      </w:r>
    </w:p>
    <w:p w14:paraId="5277CB2F" w14:textId="77777777" w:rsidR="00692570" w:rsidRPr="00CC0554" w:rsidRDefault="00947DA7" w:rsidP="00CA0289">
      <w:pPr>
        <w:pStyle w:val="ListParagraph"/>
        <w:ind w:left="1440"/>
        <w:rPr>
          <w:rFonts w:cs="Calibri"/>
          <w:color w:val="000000" w:themeColor="text1"/>
          <w:lang w:val="es-MX"/>
        </w:rPr>
      </w:pPr>
      <w:r w:rsidRPr="00947DA7">
        <w:rPr>
          <w:rFonts w:cs="Calibri"/>
          <w:color w:val="000000" w:themeColor="text1"/>
          <w:lang w:val="es-MX"/>
        </w:rPr>
        <w:t>CE-FACTURA NDBT</w:t>
      </w:r>
      <w:r w:rsidR="00692570" w:rsidRPr="00CC0554">
        <w:rPr>
          <w:rFonts w:cs="Calibri"/>
          <w:color w:val="000000" w:themeColor="text1"/>
          <w:lang w:val="es-MX"/>
        </w:rPr>
        <w:t>                    Nota de débito para factura electrónica</w:t>
      </w:r>
    </w:p>
    <w:p w14:paraId="58BABE70" w14:textId="77777777" w:rsidR="00692570" w:rsidRPr="00CC0554" w:rsidRDefault="00947DA7" w:rsidP="00CA0289">
      <w:pPr>
        <w:pStyle w:val="ListParagraph"/>
        <w:ind w:left="1440"/>
        <w:rPr>
          <w:rFonts w:cs="Calibri"/>
          <w:color w:val="000000" w:themeColor="text1"/>
          <w:lang w:val="es-MX"/>
        </w:rPr>
      </w:pPr>
      <w:r w:rsidRPr="00947DA7">
        <w:rPr>
          <w:rFonts w:cs="Calibri"/>
          <w:color w:val="000000" w:themeColor="text1"/>
          <w:lang w:val="es-MX"/>
        </w:rPr>
        <w:t>CE-BOLETA NDBT</w:t>
      </w:r>
      <w:r>
        <w:rPr>
          <w:rFonts w:cs="Calibri"/>
          <w:color w:val="000000" w:themeColor="text1"/>
          <w:lang w:val="es-MX"/>
        </w:rPr>
        <w:t xml:space="preserve">   </w:t>
      </w:r>
      <w:r w:rsidR="00692570" w:rsidRPr="00CC0554">
        <w:rPr>
          <w:rFonts w:cs="Calibri"/>
          <w:color w:val="000000" w:themeColor="text1"/>
          <w:lang w:val="es-MX"/>
        </w:rPr>
        <w:t>                    Nota de débito para boleta electrónica</w:t>
      </w:r>
    </w:p>
    <w:p w14:paraId="0F28ABE7" w14:textId="77777777" w:rsidR="004E631B" w:rsidRDefault="004E631B" w:rsidP="004E631B">
      <w:pPr>
        <w:pStyle w:val="ListParagraph"/>
        <w:ind w:left="108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D509E50" wp14:editId="68D62958">
                <wp:simplePos x="0" y="0"/>
                <wp:positionH relativeFrom="margin">
                  <wp:posOffset>3819525</wp:posOffset>
                </wp:positionH>
                <wp:positionV relativeFrom="paragraph">
                  <wp:posOffset>293370</wp:posOffset>
                </wp:positionV>
                <wp:extent cx="393700" cy="314325"/>
                <wp:effectExtent l="685800" t="19050" r="25400" b="28575"/>
                <wp:wrapNone/>
                <wp:docPr id="3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75166"/>
                            <a:gd name="adj6" fmla="val -169399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A7B988A" w14:textId="77777777" w:rsidR="004E631B" w:rsidRPr="006E79CC" w:rsidRDefault="004E631B" w:rsidP="004E631B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09E50" id="_x0000_s1046" type="#_x0000_t48" style="position:absolute;left:0;text-align:left;margin-left:300.75pt;margin-top:23.1pt;width:31pt;height:24.7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" adj="-36590,16236,-20203,7200,-5082,7855" fillcolor="white [3212]" strokecolor="red" strokeweight="2.5pt">
                <v:textbox>
                  <w:txbxContent>
                    <w:p w14:paraId="4A7B988A" w14:textId="77777777" w:rsidR="004E631B" w:rsidRPr="006E79CC" w:rsidRDefault="004E631B" w:rsidP="004E631B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1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AFCFD57" wp14:editId="568FF3C8">
            <wp:extent cx="5191125" cy="15716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6EE6" w14:textId="77777777" w:rsidR="00BA3D1F" w:rsidRDefault="00BA3D1F" w:rsidP="00BA3D1F">
      <w:pPr>
        <w:pStyle w:val="ListParagraph"/>
        <w:numPr>
          <w:ilvl w:val="0"/>
          <w:numId w:val="32"/>
        </w:numPr>
        <w:rPr>
          <w:lang w:val="es-MX"/>
        </w:rPr>
      </w:pPr>
      <w:r w:rsidRPr="00CA0289">
        <w:rPr>
          <w:lang w:val="es-MX"/>
        </w:rPr>
        <w:t>Al igual que la factura</w:t>
      </w:r>
      <w:r>
        <w:rPr>
          <w:lang w:val="es-MX"/>
        </w:rPr>
        <w:t xml:space="preserve"> (ver la sección anterior) en la ventana Información de ventas adicional verifique lo siguiente:</w:t>
      </w:r>
    </w:p>
    <w:p w14:paraId="034626F4" w14:textId="77777777" w:rsidR="00BA3D1F" w:rsidRDefault="00BA3D1F" w:rsidP="00BA3D1F">
      <w:pPr>
        <w:pStyle w:val="ListParagraph"/>
        <w:numPr>
          <w:ilvl w:val="1"/>
          <w:numId w:val="29"/>
        </w:numPr>
        <w:rPr>
          <w:lang w:val="es-MX"/>
        </w:rPr>
      </w:pPr>
      <w:r>
        <w:rPr>
          <w:lang w:val="es-MX"/>
        </w:rPr>
        <w:t>Tipo de transacción. Use el botón lupa para seleccionar un código.</w:t>
      </w:r>
    </w:p>
    <w:p w14:paraId="3551175D" w14:textId="77777777" w:rsidR="00BA3D1F" w:rsidRDefault="00BA3D1F" w:rsidP="00BA3D1F">
      <w:pPr>
        <w:pStyle w:val="ListParagraph"/>
        <w:numPr>
          <w:ilvl w:val="1"/>
          <w:numId w:val="29"/>
        </w:numPr>
        <w:rPr>
          <w:lang w:val="es-MX"/>
        </w:rPr>
      </w:pPr>
      <w:r>
        <w:rPr>
          <w:lang w:val="es-MX"/>
        </w:rPr>
        <w:t>Tipo na. Ingrese el valor 00 ó 01.</w:t>
      </w:r>
    </w:p>
    <w:p w14:paraId="02FA1186" w14:textId="77777777" w:rsidR="00BA3D1F" w:rsidRDefault="00BA3D1F" w:rsidP="00BA3D1F">
      <w:pPr>
        <w:pStyle w:val="ListParagraph"/>
        <w:numPr>
          <w:ilvl w:val="1"/>
          <w:numId w:val="29"/>
        </w:numPr>
        <w:rPr>
          <w:lang w:val="es-MX"/>
        </w:rPr>
      </w:pPr>
      <w:r>
        <w:rPr>
          <w:lang w:val="es-MX"/>
        </w:rPr>
        <w:t xml:space="preserve">Código Motivo NC – ND. Use el botón lupa para seleccionar un código que comience con el dígito </w:t>
      </w:r>
      <w:r w:rsidRPr="00BA3D1F">
        <w:rPr>
          <w:color w:val="FF0000"/>
          <w:lang w:val="es-MX"/>
        </w:rPr>
        <w:t>2</w:t>
      </w:r>
      <w:r>
        <w:rPr>
          <w:lang w:val="es-MX"/>
        </w:rPr>
        <w:t>.</w:t>
      </w:r>
    </w:p>
    <w:p w14:paraId="4E7EF7C7" w14:textId="77777777" w:rsidR="00BA3D1F" w:rsidRDefault="00BA3D1F" w:rsidP="00BA3D1F">
      <w:pPr>
        <w:pStyle w:val="ListParagraph"/>
        <w:numPr>
          <w:ilvl w:val="1"/>
          <w:numId w:val="29"/>
        </w:numPr>
        <w:rPr>
          <w:lang w:val="es-MX"/>
        </w:rPr>
      </w:pPr>
      <w:r>
        <w:rPr>
          <w:lang w:val="es-MX"/>
        </w:rPr>
        <w:t>Ingrese un texto explicativo del motivo de la ND</w:t>
      </w:r>
    </w:p>
    <w:p w14:paraId="77F46CAD" w14:textId="77777777" w:rsidR="004E631B" w:rsidRDefault="004E631B" w:rsidP="00BA3D1F">
      <w:pPr>
        <w:pStyle w:val="ListParagraph"/>
        <w:numPr>
          <w:ilvl w:val="1"/>
          <w:numId w:val="29"/>
        </w:numPr>
        <w:rPr>
          <w:lang w:val="es-MX"/>
        </w:rPr>
      </w:pPr>
      <w:r>
        <w:rPr>
          <w:lang w:val="es-MX"/>
        </w:rPr>
        <w:lastRenderedPageBreak/>
        <w:t xml:space="preserve">Comprobante relacionado. Ingrese la </w:t>
      </w:r>
      <w:r w:rsidRPr="00CC0554">
        <w:rPr>
          <w:rFonts w:cs="Calibri"/>
          <w:color w:val="000000" w:themeColor="text1"/>
          <w:lang w:val="es-MX"/>
        </w:rPr>
        <w:t xml:space="preserve">factura </w:t>
      </w:r>
      <w:r>
        <w:rPr>
          <w:rFonts w:cs="Calibri"/>
          <w:color w:val="000000" w:themeColor="text1"/>
          <w:lang w:val="es-MX"/>
        </w:rPr>
        <w:t xml:space="preserve">a la </w:t>
      </w:r>
      <w:r w:rsidRPr="00CC0554">
        <w:rPr>
          <w:rFonts w:cs="Calibri"/>
          <w:color w:val="000000" w:themeColor="text1"/>
          <w:lang w:val="es-MX"/>
        </w:rPr>
        <w:t>que hace referencia la nota de débito</w:t>
      </w:r>
    </w:p>
    <w:p w14:paraId="76FA2274" w14:textId="77777777" w:rsidR="00BA3D1F" w:rsidRDefault="00BA3D1F" w:rsidP="00BA3D1F">
      <w:pPr>
        <w:pStyle w:val="ListParagraph"/>
        <w:numPr>
          <w:ilvl w:val="1"/>
          <w:numId w:val="29"/>
        </w:numPr>
        <w:rPr>
          <w:lang w:val="es-MX"/>
        </w:rPr>
      </w:pPr>
      <w:r>
        <w:rPr>
          <w:lang w:val="es-MX"/>
        </w:rPr>
        <w:t>Presione Guardar para cerrar esta ventana</w:t>
      </w:r>
    </w:p>
    <w:p w14:paraId="7508B4D9" w14:textId="77777777" w:rsidR="00BA3D1F" w:rsidRDefault="004E631B" w:rsidP="00BA3D1F">
      <w:pPr>
        <w:pStyle w:val="ListParagraph"/>
        <w:ind w:left="108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B881F30" wp14:editId="602164FA">
                <wp:simplePos x="0" y="0"/>
                <wp:positionH relativeFrom="margin">
                  <wp:posOffset>904875</wp:posOffset>
                </wp:positionH>
                <wp:positionV relativeFrom="paragraph">
                  <wp:posOffset>2726055</wp:posOffset>
                </wp:positionV>
                <wp:extent cx="393700" cy="314325"/>
                <wp:effectExtent l="19050" t="19050" r="901700" b="142875"/>
                <wp:wrapNone/>
                <wp:docPr id="39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12123"/>
                            <a:gd name="adj2" fmla="val 109536"/>
                            <a:gd name="adj3" fmla="val 60608"/>
                            <a:gd name="adj4" fmla="val 153243"/>
                            <a:gd name="adj5" fmla="val 131426"/>
                            <a:gd name="adj6" fmla="val 319403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27307B8" w14:textId="77777777" w:rsidR="004E631B" w:rsidRPr="006E79CC" w:rsidRDefault="004E631B" w:rsidP="004E631B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81F30" id="_x0000_s1047" type="#_x0000_t48" style="position:absolute;left:0;text-align:left;margin-left:71.25pt;margin-top:214.65pt;width:31pt;height:24.7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" adj="68991,28388,33100,13091,23660,2619" fillcolor="white [3212]" strokecolor="red" strokeweight="2.5pt">
                <v:textbox>
                  <w:txbxContent>
                    <w:p w14:paraId="127307B8" w14:textId="77777777" w:rsidR="004E631B" w:rsidRPr="006E79CC" w:rsidRDefault="004E631B" w:rsidP="004E631B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e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BA3D1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C2BC46D" wp14:editId="361B823C">
                <wp:simplePos x="0" y="0"/>
                <wp:positionH relativeFrom="margin">
                  <wp:posOffset>2905125</wp:posOffset>
                </wp:positionH>
                <wp:positionV relativeFrom="paragraph">
                  <wp:posOffset>2741930</wp:posOffset>
                </wp:positionV>
                <wp:extent cx="393700" cy="314325"/>
                <wp:effectExtent l="609600" t="247650" r="25400" b="28575"/>
                <wp:wrapNone/>
                <wp:docPr id="29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-71604"/>
                            <a:gd name="adj6" fmla="val -147533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563566A" w14:textId="77777777" w:rsidR="00BA3D1F" w:rsidRPr="006E79CC" w:rsidRDefault="00BA3D1F" w:rsidP="00BA3D1F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BC46D" id="_x0000_s1048" type="#_x0000_t48" style="position:absolute;left:0;text-align:left;margin-left:228.75pt;margin-top:215.9pt;width:31pt;height:24.7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" adj="-31867,-15466,-20203,7200,-5082,7855" fillcolor="white [3212]" strokecolor="red" strokeweight="2.5pt">
                <v:textbox>
                  <w:txbxContent>
                    <w:p w14:paraId="1563566A" w14:textId="77777777" w:rsidR="00BA3D1F" w:rsidRPr="006E79CC" w:rsidRDefault="00BA3D1F" w:rsidP="00BA3D1F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3D1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5FFC5B" wp14:editId="7561109D">
                <wp:simplePos x="0" y="0"/>
                <wp:positionH relativeFrom="margin">
                  <wp:posOffset>2933700</wp:posOffset>
                </wp:positionH>
                <wp:positionV relativeFrom="paragraph">
                  <wp:posOffset>2345055</wp:posOffset>
                </wp:positionV>
                <wp:extent cx="393700" cy="314325"/>
                <wp:effectExtent l="647700" t="19050" r="25400" b="28575"/>
                <wp:wrapNone/>
                <wp:docPr id="3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4154"/>
                            <a:gd name="adj6" fmla="val -159630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F854CD3" w14:textId="77777777" w:rsidR="00BA3D1F" w:rsidRPr="006E79CC" w:rsidRDefault="00BA3D1F" w:rsidP="00BA3D1F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FFC5B" id="_x0000_s1049" type="#_x0000_t48" style="position:absolute;left:0;text-align:left;margin-left:231pt;margin-top:184.65pt;width:31pt;height:24.7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" adj="-34480,897,-20203,7200,-5082,7855" fillcolor="white [3212]" strokecolor="red" strokeweight="2.5pt">
                <v:textbox>
                  <w:txbxContent>
                    <w:p w14:paraId="7F854CD3" w14:textId="77777777" w:rsidR="00BA3D1F" w:rsidRPr="006E79CC" w:rsidRDefault="00BA3D1F" w:rsidP="00BA3D1F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3D1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7C743E8" wp14:editId="2284F246">
                <wp:simplePos x="0" y="0"/>
                <wp:positionH relativeFrom="margin">
                  <wp:posOffset>2676525</wp:posOffset>
                </wp:positionH>
                <wp:positionV relativeFrom="paragraph">
                  <wp:posOffset>3136265</wp:posOffset>
                </wp:positionV>
                <wp:extent cx="393700" cy="314325"/>
                <wp:effectExtent l="495300" t="495300" r="25400" b="28575"/>
                <wp:wrapNone/>
                <wp:docPr id="33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-150392"/>
                            <a:gd name="adj6" fmla="val -118501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7C987A6" w14:textId="77777777" w:rsidR="00BA3D1F" w:rsidRPr="006E79CC" w:rsidRDefault="00BA3D1F" w:rsidP="00BA3D1F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743E8" id="_x0000_s1050" type="#_x0000_t48" style="position:absolute;left:0;text-align:left;margin-left:210.75pt;margin-top:246.95pt;width:31pt;height:24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" adj="-25596,-32485,-20203,7200,-5082,7855" fillcolor="white [3212]" strokecolor="red" strokeweight="2.5pt">
                <v:textbox>
                  <w:txbxContent>
                    <w:p w14:paraId="57C987A6" w14:textId="77777777" w:rsidR="00BA3D1F" w:rsidRPr="006E79CC" w:rsidRDefault="00BA3D1F" w:rsidP="00BA3D1F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3D1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4F3CD9" wp14:editId="37DE2D5F">
                <wp:simplePos x="0" y="0"/>
                <wp:positionH relativeFrom="margin">
                  <wp:posOffset>1695450</wp:posOffset>
                </wp:positionH>
                <wp:positionV relativeFrom="paragraph">
                  <wp:posOffset>525145</wp:posOffset>
                </wp:positionV>
                <wp:extent cx="393700" cy="314325"/>
                <wp:effectExtent l="647700" t="19050" r="25400" b="28575"/>
                <wp:wrapNone/>
                <wp:docPr id="2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4154"/>
                            <a:gd name="adj6" fmla="val -159630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45C5F2C" w14:textId="77777777" w:rsidR="00BA3D1F" w:rsidRPr="006E79CC" w:rsidRDefault="004E631B" w:rsidP="00BA3D1F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F3CD9" id="_x0000_s1051" type="#_x0000_t48" style="position:absolute;left:0;text-align:left;margin-left:133.5pt;margin-top:41.35pt;width:31pt;height:24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" adj="-34480,897,-20203,7200,-5082,7855" fillcolor="white [3212]" strokecolor="red" strokeweight="2.5pt">
                <v:textbox>
                  <w:txbxContent>
                    <w:p w14:paraId="045C5F2C" w14:textId="77777777" w:rsidR="00BA3D1F" w:rsidRPr="006E79CC" w:rsidRDefault="004E631B" w:rsidP="00BA3D1F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3D1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17F5580" wp14:editId="6CFFEDFB">
                <wp:simplePos x="0" y="0"/>
                <wp:positionH relativeFrom="margin">
                  <wp:posOffset>2914650</wp:posOffset>
                </wp:positionH>
                <wp:positionV relativeFrom="paragraph">
                  <wp:posOffset>1773555</wp:posOffset>
                </wp:positionV>
                <wp:extent cx="393700" cy="314325"/>
                <wp:effectExtent l="647700" t="19050" r="25400" b="123825"/>
                <wp:wrapNone/>
                <wp:docPr id="31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128396"/>
                            <a:gd name="adj6" fmla="val -154791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DE3B6ED" w14:textId="77777777" w:rsidR="00BA3D1F" w:rsidRPr="006E79CC" w:rsidRDefault="00BA3D1F" w:rsidP="00BA3D1F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F5580" id="_x0000_s1052" type="#_x0000_t48" style="position:absolute;left:0;text-align:left;margin-left:229.5pt;margin-top:139.65pt;width:31pt;height:24.7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" adj="-33435,27734,-20203,7200,-5082,7855" fillcolor="white [3212]" strokecolor="red" strokeweight="2.5pt">
                <v:textbox>
                  <w:txbxContent>
                    <w:p w14:paraId="4DE3B6ED" w14:textId="77777777" w:rsidR="00BA3D1F" w:rsidRPr="006E79CC" w:rsidRDefault="00BA3D1F" w:rsidP="00BA3D1F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a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BA3D1F">
        <w:rPr>
          <w:noProof/>
          <w:lang w:val="es-MX" w:eastAsia="es-MX"/>
        </w:rPr>
        <w:drawing>
          <wp:inline distT="0" distB="0" distL="0" distR="0" wp14:anchorId="3159B843" wp14:editId="59FEA267">
            <wp:extent cx="3581400" cy="3820692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9386" cy="382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DAA5" w14:textId="77777777" w:rsidR="00E36C81" w:rsidRDefault="00E36C81" w:rsidP="00E36C81">
      <w:pPr>
        <w:pStyle w:val="ListParagraph"/>
        <w:numPr>
          <w:ilvl w:val="0"/>
          <w:numId w:val="32"/>
        </w:numPr>
        <w:rPr>
          <w:lang w:val="es-MX"/>
        </w:rPr>
      </w:pPr>
      <w:r w:rsidRPr="00CA0289">
        <w:rPr>
          <w:lang w:val="es-MX"/>
        </w:rPr>
        <w:t>Al igual que la factura</w:t>
      </w:r>
      <w:r w:rsidR="00CA0289">
        <w:rPr>
          <w:lang w:val="es-MX"/>
        </w:rPr>
        <w:t xml:space="preserve"> (ver la sección anterior)</w:t>
      </w:r>
      <w:r w:rsidRPr="00CA0289">
        <w:rPr>
          <w:lang w:val="es-MX"/>
        </w:rPr>
        <w:t>, e</w:t>
      </w:r>
      <w:r>
        <w:rPr>
          <w:lang w:val="es-MX"/>
        </w:rPr>
        <w:t xml:space="preserve">n la ventana Consulta detallada de impuestos de línea de artículos de ventas, verifique que existe un Id de impuesto. </w:t>
      </w:r>
    </w:p>
    <w:p w14:paraId="56E6E8D9" w14:textId="77777777" w:rsidR="00947DA7" w:rsidRPr="00692570" w:rsidRDefault="00E36C81" w:rsidP="00C736BB">
      <w:pPr>
        <w:pStyle w:val="ListParagraph"/>
        <w:ind w:left="1080"/>
        <w:rPr>
          <w:lang w:val="es-MX"/>
        </w:rPr>
      </w:pPr>
      <w:r w:rsidRPr="000E1EEE">
        <w:rPr>
          <w:color w:val="FF0000"/>
          <w:lang w:val="es-MX"/>
        </w:rPr>
        <w:t>Atención:</w:t>
      </w:r>
      <w:r>
        <w:rPr>
          <w:lang w:val="es-MX"/>
        </w:rPr>
        <w:t xml:space="preserve"> Incluso si el artículo no es gravable debe existir un Id de impuesto. Por ejemplo: </w:t>
      </w:r>
      <w:r w:rsidR="00947DA7" w:rsidRPr="00947DA7">
        <w:rPr>
          <w:lang w:val="es-MX"/>
        </w:rPr>
        <w:t>V-EXONERADO-0</w:t>
      </w:r>
      <w:r w:rsidR="00947DA7">
        <w:rPr>
          <w:lang w:val="es-MX"/>
        </w:rPr>
        <w:t xml:space="preserve"> ó </w:t>
      </w:r>
      <w:r w:rsidR="00947DA7" w:rsidRPr="00947DA7">
        <w:rPr>
          <w:lang w:val="es-MX"/>
        </w:rPr>
        <w:t>V-EXT-NGR</w:t>
      </w:r>
    </w:p>
    <w:p w14:paraId="737F9ECD" w14:textId="77777777" w:rsidR="00E36C81" w:rsidRDefault="00CA0289" w:rsidP="00CA0289">
      <w:pPr>
        <w:pStyle w:val="Heading2"/>
        <w:rPr>
          <w:lang w:val="es-MX"/>
        </w:rPr>
      </w:pPr>
      <w:bookmarkStart w:id="12" w:name="_Toc19692666"/>
      <w:r>
        <w:rPr>
          <w:lang w:val="es-MX"/>
        </w:rPr>
        <w:t>Validación de la Nota de Crédito</w:t>
      </w:r>
      <w:bookmarkEnd w:id="12"/>
    </w:p>
    <w:p w14:paraId="01FC13BD" w14:textId="77777777" w:rsidR="00CC0554" w:rsidRDefault="00CC0554" w:rsidP="00CC0554">
      <w:pPr>
        <w:rPr>
          <w:lang w:val="es-MX"/>
        </w:rPr>
      </w:pPr>
      <w:r>
        <w:rPr>
          <w:lang w:val="es-MX"/>
        </w:rPr>
        <w:t xml:space="preserve">Antes de </w:t>
      </w:r>
      <w:r w:rsidR="00C736BB">
        <w:rPr>
          <w:lang w:val="es-MX"/>
        </w:rPr>
        <w:t>guardar</w:t>
      </w:r>
      <w:r>
        <w:rPr>
          <w:lang w:val="es-MX"/>
        </w:rPr>
        <w:t xml:space="preserve"> una Nota de crédito, verifique</w:t>
      </w:r>
      <w:r w:rsidRPr="00692570">
        <w:rPr>
          <w:lang w:val="es-MX"/>
        </w:rPr>
        <w:t xml:space="preserve"> </w:t>
      </w:r>
      <w:r>
        <w:rPr>
          <w:lang w:val="es-MX"/>
        </w:rPr>
        <w:t>lo siguiente:</w:t>
      </w:r>
    </w:p>
    <w:p w14:paraId="3E8DF77A" w14:textId="77777777" w:rsidR="00CC0554" w:rsidRDefault="00CC0554" w:rsidP="00CC0554">
      <w:pPr>
        <w:pStyle w:val="ListParagraph"/>
        <w:numPr>
          <w:ilvl w:val="0"/>
          <w:numId w:val="34"/>
        </w:numPr>
        <w:rPr>
          <w:lang w:val="es-MX"/>
        </w:rPr>
      </w:pPr>
      <w:r w:rsidRPr="00692570">
        <w:rPr>
          <w:lang w:val="es-MX"/>
        </w:rPr>
        <w:t>El Id del documento de</w:t>
      </w:r>
      <w:r>
        <w:rPr>
          <w:lang w:val="es-MX"/>
        </w:rPr>
        <w:t>be ser uno de los siguientes:</w:t>
      </w:r>
    </w:p>
    <w:tbl>
      <w:tblPr>
        <w:tblW w:w="7082" w:type="dxa"/>
        <w:tblInd w:w="1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5222"/>
      </w:tblGrid>
      <w:tr w:rsidR="00C736BB" w:rsidRPr="00BA4802" w14:paraId="52A4E990" w14:textId="77777777" w:rsidTr="00C736B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D78A" w14:textId="77777777" w:rsidR="00C736BB" w:rsidRPr="00C736BB" w:rsidRDefault="00C736BB" w:rsidP="00B30D1A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C736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CE-</w:t>
            </w:r>
            <w:r w:rsidR="00B30D1A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FACTURA</w:t>
            </w:r>
            <w:r w:rsidRPr="00C736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r w:rsidR="00B30D1A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NCRD</w:t>
            </w:r>
          </w:p>
        </w:tc>
        <w:tc>
          <w:tcPr>
            <w:tcW w:w="5222" w:type="dxa"/>
            <w:tcBorders>
              <w:top w:val="nil"/>
              <w:left w:val="nil"/>
              <w:bottom w:val="nil"/>
              <w:right w:val="nil"/>
            </w:tcBorders>
          </w:tcPr>
          <w:p w14:paraId="4968C045" w14:textId="77777777" w:rsidR="00C736BB" w:rsidRPr="00C736BB" w:rsidRDefault="00C736BB" w:rsidP="00C736BB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CC0554">
              <w:rPr>
                <w:rFonts w:cs="Calibri"/>
                <w:color w:val="000000" w:themeColor="text1"/>
                <w:lang w:val="es-MX"/>
              </w:rPr>
              <w:t>Nota de crédito para factura electrónica</w:t>
            </w:r>
            <w:r>
              <w:rPr>
                <w:rFonts w:cs="Calibri"/>
                <w:color w:val="000000" w:themeColor="text1"/>
                <w:lang w:val="es-MX"/>
              </w:rPr>
              <w:t xml:space="preserve"> local</w:t>
            </w:r>
          </w:p>
        </w:tc>
      </w:tr>
    </w:tbl>
    <w:p w14:paraId="1BA112A1" w14:textId="77777777" w:rsidR="004E631B" w:rsidRDefault="004E631B" w:rsidP="004E631B">
      <w:pPr>
        <w:pStyle w:val="ListParagraph"/>
        <w:ind w:left="1080"/>
        <w:rPr>
          <w:lang w:val="es-MX"/>
        </w:rPr>
      </w:pPr>
    </w:p>
    <w:p w14:paraId="0D5471C0" w14:textId="77777777" w:rsidR="004E631B" w:rsidRDefault="004E631B" w:rsidP="004E631B">
      <w:pPr>
        <w:pStyle w:val="ListParagraph"/>
        <w:ind w:left="108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A92EE0" wp14:editId="2D77F89B">
                <wp:simplePos x="0" y="0"/>
                <wp:positionH relativeFrom="margin">
                  <wp:posOffset>3532505</wp:posOffset>
                </wp:positionH>
                <wp:positionV relativeFrom="paragraph">
                  <wp:posOffset>194310</wp:posOffset>
                </wp:positionV>
                <wp:extent cx="393700" cy="314325"/>
                <wp:effectExtent l="666750" t="19050" r="25400" b="85725"/>
                <wp:wrapNone/>
                <wp:docPr id="102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119077"/>
                            <a:gd name="adj6" fmla="val -160635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A81834C" w14:textId="77777777" w:rsidR="00837F4E" w:rsidRPr="006E79CC" w:rsidRDefault="00837F4E" w:rsidP="00CC0554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92EE0" id="_x0000_s1053" type="#_x0000_t48" style="position:absolute;left:0;text-align:left;margin-left:278.15pt;margin-top:15.3pt;width:31pt;height:24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" adj="-34697,25721,-20203,7200,-5082,7855" fillcolor="white [3212]" strokecolor="red" strokeweight="2.5pt">
                <v:textbox>
                  <w:txbxContent>
                    <w:p w14:paraId="3A81834C" w14:textId="77777777" w:rsidR="00837F4E" w:rsidRPr="006E79CC" w:rsidRDefault="00837F4E" w:rsidP="00CC0554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1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E8912BF" wp14:editId="1BA10B52">
            <wp:extent cx="5343525" cy="16192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7C42" w14:textId="77777777" w:rsidR="004E631B" w:rsidRDefault="004E631B" w:rsidP="004E631B">
      <w:pPr>
        <w:pStyle w:val="ListParagraph"/>
        <w:numPr>
          <w:ilvl w:val="0"/>
          <w:numId w:val="34"/>
        </w:numPr>
        <w:rPr>
          <w:lang w:val="es-MX"/>
        </w:rPr>
      </w:pPr>
      <w:r w:rsidRPr="00CA0289">
        <w:rPr>
          <w:lang w:val="es-MX"/>
        </w:rPr>
        <w:lastRenderedPageBreak/>
        <w:t>Al igual que la factura</w:t>
      </w:r>
      <w:r>
        <w:rPr>
          <w:lang w:val="es-MX"/>
        </w:rPr>
        <w:t xml:space="preserve"> (ver la sección anterior) en la ventana Información de ventas adicional verifique lo siguiente:</w:t>
      </w:r>
    </w:p>
    <w:p w14:paraId="3D57E1F1" w14:textId="77777777" w:rsidR="004E631B" w:rsidRDefault="004E631B" w:rsidP="004E631B">
      <w:pPr>
        <w:pStyle w:val="ListParagraph"/>
        <w:numPr>
          <w:ilvl w:val="0"/>
          <w:numId w:val="40"/>
        </w:numPr>
        <w:rPr>
          <w:lang w:val="es-MX"/>
        </w:rPr>
      </w:pPr>
      <w:r>
        <w:rPr>
          <w:lang w:val="es-MX"/>
        </w:rPr>
        <w:t>Tipo de transacción. Use el botón lupa para seleccionar un código.</w:t>
      </w:r>
    </w:p>
    <w:p w14:paraId="6F83BF07" w14:textId="77777777" w:rsidR="004E631B" w:rsidRDefault="004E631B" w:rsidP="004E631B">
      <w:pPr>
        <w:pStyle w:val="ListParagraph"/>
        <w:numPr>
          <w:ilvl w:val="0"/>
          <w:numId w:val="40"/>
        </w:numPr>
        <w:rPr>
          <w:lang w:val="es-MX"/>
        </w:rPr>
      </w:pPr>
      <w:r>
        <w:rPr>
          <w:lang w:val="es-MX"/>
        </w:rPr>
        <w:t>Tipo na. Ingrese el valor 00 ó 01.</w:t>
      </w:r>
    </w:p>
    <w:p w14:paraId="2C445FA3" w14:textId="77777777" w:rsidR="004E631B" w:rsidRDefault="004E631B" w:rsidP="004E631B">
      <w:pPr>
        <w:pStyle w:val="ListParagraph"/>
        <w:numPr>
          <w:ilvl w:val="0"/>
          <w:numId w:val="40"/>
        </w:numPr>
        <w:rPr>
          <w:lang w:val="es-MX"/>
        </w:rPr>
      </w:pPr>
      <w:r>
        <w:rPr>
          <w:lang w:val="es-MX"/>
        </w:rPr>
        <w:t xml:space="preserve">Código Motivo NC – ND. Use el botón lupa para seleccionar un código que comience con el dígito </w:t>
      </w:r>
      <w:r>
        <w:rPr>
          <w:color w:val="FF0000"/>
          <w:lang w:val="es-MX"/>
        </w:rPr>
        <w:t>1</w:t>
      </w:r>
      <w:r>
        <w:rPr>
          <w:lang w:val="es-MX"/>
        </w:rPr>
        <w:t>.</w:t>
      </w:r>
    </w:p>
    <w:p w14:paraId="5615BFDD" w14:textId="77777777" w:rsidR="004E631B" w:rsidRDefault="004E631B" w:rsidP="004E631B">
      <w:pPr>
        <w:pStyle w:val="ListParagraph"/>
        <w:numPr>
          <w:ilvl w:val="0"/>
          <w:numId w:val="40"/>
        </w:numPr>
        <w:rPr>
          <w:lang w:val="es-MX"/>
        </w:rPr>
      </w:pPr>
      <w:r>
        <w:rPr>
          <w:lang w:val="es-MX"/>
        </w:rPr>
        <w:t>Ingrese un texto explicativo del motivo de la NC</w:t>
      </w:r>
    </w:p>
    <w:p w14:paraId="1B6E5E59" w14:textId="77777777" w:rsidR="004E631B" w:rsidRDefault="004E631B" w:rsidP="004E631B">
      <w:pPr>
        <w:pStyle w:val="ListParagraph"/>
        <w:numPr>
          <w:ilvl w:val="0"/>
          <w:numId w:val="40"/>
        </w:numPr>
        <w:rPr>
          <w:lang w:val="es-MX"/>
        </w:rPr>
      </w:pPr>
      <w:r>
        <w:rPr>
          <w:lang w:val="es-MX"/>
        </w:rPr>
        <w:t>Comprobante relacionado. Debe estar en blanco.</w:t>
      </w:r>
    </w:p>
    <w:p w14:paraId="742646BC" w14:textId="77777777" w:rsidR="004E631B" w:rsidRDefault="004E631B" w:rsidP="004E631B">
      <w:pPr>
        <w:pStyle w:val="ListParagraph"/>
        <w:numPr>
          <w:ilvl w:val="0"/>
          <w:numId w:val="40"/>
        </w:numPr>
        <w:rPr>
          <w:lang w:val="es-MX"/>
        </w:rPr>
      </w:pPr>
      <w:r>
        <w:rPr>
          <w:lang w:val="es-MX"/>
        </w:rPr>
        <w:t>Presione Guardar para cerrar esta ventana</w:t>
      </w:r>
    </w:p>
    <w:p w14:paraId="7B74824B" w14:textId="77777777" w:rsidR="004E631B" w:rsidRDefault="004E631B" w:rsidP="004E631B">
      <w:pPr>
        <w:pStyle w:val="ListParagraph"/>
        <w:ind w:left="108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C3C0BDA" wp14:editId="769F7379">
                <wp:simplePos x="0" y="0"/>
                <wp:positionH relativeFrom="margin">
                  <wp:posOffset>904875</wp:posOffset>
                </wp:positionH>
                <wp:positionV relativeFrom="paragraph">
                  <wp:posOffset>2726055</wp:posOffset>
                </wp:positionV>
                <wp:extent cx="393700" cy="314325"/>
                <wp:effectExtent l="19050" t="19050" r="901700" b="142875"/>
                <wp:wrapNone/>
                <wp:docPr id="4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12123"/>
                            <a:gd name="adj2" fmla="val 109536"/>
                            <a:gd name="adj3" fmla="val 60608"/>
                            <a:gd name="adj4" fmla="val 153243"/>
                            <a:gd name="adj5" fmla="val 131426"/>
                            <a:gd name="adj6" fmla="val 319403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5D9F787" w14:textId="77777777" w:rsidR="004E631B" w:rsidRPr="006E79CC" w:rsidRDefault="004E631B" w:rsidP="004E631B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C0BDA" id="_x0000_s1054" type="#_x0000_t48" style="position:absolute;left:0;text-align:left;margin-left:71.25pt;margin-top:214.65pt;width:31pt;height:24.7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" adj="68991,28388,33100,13091,23660,2619" fillcolor="white [3212]" strokecolor="red" strokeweight="2.5pt">
                <v:textbox>
                  <w:txbxContent>
                    <w:p w14:paraId="55D9F787" w14:textId="77777777" w:rsidR="004E631B" w:rsidRPr="006E79CC" w:rsidRDefault="004E631B" w:rsidP="004E631B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e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E1DDB85" wp14:editId="3A7B732E">
                <wp:simplePos x="0" y="0"/>
                <wp:positionH relativeFrom="margin">
                  <wp:posOffset>2905125</wp:posOffset>
                </wp:positionH>
                <wp:positionV relativeFrom="paragraph">
                  <wp:posOffset>2741930</wp:posOffset>
                </wp:positionV>
                <wp:extent cx="393700" cy="314325"/>
                <wp:effectExtent l="609600" t="247650" r="25400" b="28575"/>
                <wp:wrapNone/>
                <wp:docPr id="41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-71604"/>
                            <a:gd name="adj6" fmla="val -147533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BDF8050" w14:textId="77777777" w:rsidR="004E631B" w:rsidRPr="006E79CC" w:rsidRDefault="004E631B" w:rsidP="004E631B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DDB85" id="_x0000_s1055" type="#_x0000_t48" style="position:absolute;left:0;text-align:left;margin-left:228.75pt;margin-top:215.9pt;width:31pt;height:24.7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" adj="-31867,-15466,-20203,7200,-5082,7855" fillcolor="white [3212]" strokecolor="red" strokeweight="2.5pt">
                <v:textbox>
                  <w:txbxContent>
                    <w:p w14:paraId="7BDF8050" w14:textId="77777777" w:rsidR="004E631B" w:rsidRPr="006E79CC" w:rsidRDefault="004E631B" w:rsidP="004E631B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CFE7AD6" wp14:editId="39BB3664">
                <wp:simplePos x="0" y="0"/>
                <wp:positionH relativeFrom="margin">
                  <wp:posOffset>2933700</wp:posOffset>
                </wp:positionH>
                <wp:positionV relativeFrom="paragraph">
                  <wp:posOffset>2345055</wp:posOffset>
                </wp:positionV>
                <wp:extent cx="393700" cy="314325"/>
                <wp:effectExtent l="647700" t="19050" r="25400" b="28575"/>
                <wp:wrapNone/>
                <wp:docPr id="42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4154"/>
                            <a:gd name="adj6" fmla="val -159630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66CEDD" w14:textId="77777777" w:rsidR="004E631B" w:rsidRPr="006E79CC" w:rsidRDefault="004E631B" w:rsidP="004E631B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E7AD6" id="_x0000_s1056" type="#_x0000_t48" style="position:absolute;left:0;text-align:left;margin-left:231pt;margin-top:184.65pt;width:31pt;height:24.7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" adj="-34480,897,-20203,7200,-5082,7855" fillcolor="white [3212]" strokecolor="red" strokeweight="2.5pt">
                <v:textbox>
                  <w:txbxContent>
                    <w:p w14:paraId="6C66CEDD" w14:textId="77777777" w:rsidR="004E631B" w:rsidRPr="006E79CC" w:rsidRDefault="004E631B" w:rsidP="004E631B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E225B37" wp14:editId="6712325B">
                <wp:simplePos x="0" y="0"/>
                <wp:positionH relativeFrom="margin">
                  <wp:posOffset>2676525</wp:posOffset>
                </wp:positionH>
                <wp:positionV relativeFrom="paragraph">
                  <wp:posOffset>3136265</wp:posOffset>
                </wp:positionV>
                <wp:extent cx="393700" cy="314325"/>
                <wp:effectExtent l="495300" t="495300" r="25400" b="28575"/>
                <wp:wrapNone/>
                <wp:docPr id="43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-150392"/>
                            <a:gd name="adj6" fmla="val -118501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77E589B" w14:textId="77777777" w:rsidR="004E631B" w:rsidRPr="006E79CC" w:rsidRDefault="004E631B" w:rsidP="004E631B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25B37" id="_x0000_s1057" type="#_x0000_t48" style="position:absolute;left:0;text-align:left;margin-left:210.75pt;margin-top:246.95pt;width:31pt;height:24.7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" adj="-25596,-32485,-20203,7200,-5082,7855" fillcolor="white [3212]" strokecolor="red" strokeweight="2.5pt">
                <v:textbox>
                  <w:txbxContent>
                    <w:p w14:paraId="077E589B" w14:textId="77777777" w:rsidR="004E631B" w:rsidRPr="006E79CC" w:rsidRDefault="004E631B" w:rsidP="004E631B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022C40C" wp14:editId="10C7C4EC">
                <wp:simplePos x="0" y="0"/>
                <wp:positionH relativeFrom="margin">
                  <wp:posOffset>1695450</wp:posOffset>
                </wp:positionH>
                <wp:positionV relativeFrom="paragraph">
                  <wp:posOffset>525145</wp:posOffset>
                </wp:positionV>
                <wp:extent cx="393700" cy="314325"/>
                <wp:effectExtent l="647700" t="19050" r="25400" b="28575"/>
                <wp:wrapNone/>
                <wp:docPr id="44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4154"/>
                            <a:gd name="adj6" fmla="val -159630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04BA244" w14:textId="77777777" w:rsidR="004E631B" w:rsidRPr="006E79CC" w:rsidRDefault="004E631B" w:rsidP="004E631B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2C40C" id="_x0000_s1058" type="#_x0000_t48" style="position:absolute;left:0;text-align:left;margin-left:133.5pt;margin-top:41.35pt;width:31pt;height:24.7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" adj="-34480,897,-20203,7200,-5082,7855" fillcolor="white [3212]" strokecolor="red" strokeweight="2.5pt">
                <v:textbox>
                  <w:txbxContent>
                    <w:p w14:paraId="204BA244" w14:textId="77777777" w:rsidR="004E631B" w:rsidRPr="006E79CC" w:rsidRDefault="004E631B" w:rsidP="004E631B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ADA4CED" wp14:editId="03C60CF9">
                <wp:simplePos x="0" y="0"/>
                <wp:positionH relativeFrom="margin">
                  <wp:posOffset>2914650</wp:posOffset>
                </wp:positionH>
                <wp:positionV relativeFrom="paragraph">
                  <wp:posOffset>1773555</wp:posOffset>
                </wp:positionV>
                <wp:extent cx="393700" cy="314325"/>
                <wp:effectExtent l="647700" t="19050" r="25400" b="123825"/>
                <wp:wrapNone/>
                <wp:docPr id="45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128396"/>
                            <a:gd name="adj6" fmla="val -154791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D4EE1CC" w14:textId="77777777" w:rsidR="004E631B" w:rsidRPr="006E79CC" w:rsidRDefault="004E631B" w:rsidP="004E631B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A4CED" id="_x0000_s1059" type="#_x0000_t48" style="position:absolute;left:0;text-align:left;margin-left:229.5pt;margin-top:139.65pt;width:31pt;height:24.7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" adj="-33435,27734,-20203,7200,-5082,7855" fillcolor="white [3212]" strokecolor="red" strokeweight="2.5pt">
                <v:textbox>
                  <w:txbxContent>
                    <w:p w14:paraId="6D4EE1CC" w14:textId="77777777" w:rsidR="004E631B" w:rsidRPr="006E79CC" w:rsidRDefault="004E631B" w:rsidP="004E631B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a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FEC5D02" wp14:editId="09B90A8B">
            <wp:extent cx="3581400" cy="3820692"/>
            <wp:effectExtent l="0" t="0" r="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9386" cy="382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7BF2" w14:textId="77777777" w:rsidR="00CC0554" w:rsidRDefault="00CC0554" w:rsidP="00CC0554">
      <w:pPr>
        <w:pStyle w:val="ListParagraph"/>
        <w:numPr>
          <w:ilvl w:val="0"/>
          <w:numId w:val="34"/>
        </w:numPr>
        <w:rPr>
          <w:lang w:val="es-MX"/>
        </w:rPr>
      </w:pPr>
      <w:r w:rsidRPr="00CC0554">
        <w:rPr>
          <w:color w:val="000000" w:themeColor="text1"/>
          <w:lang w:val="es-MX"/>
        </w:rPr>
        <w:t xml:space="preserve">Al igual que la factura (ver la sección anterior), en la ventana Consulta detallada de impuestos </w:t>
      </w:r>
      <w:r>
        <w:rPr>
          <w:lang w:val="es-MX"/>
        </w:rPr>
        <w:t xml:space="preserve">de línea de artículos de ventas, verifique que existe un Id de impuesto. </w:t>
      </w:r>
    </w:p>
    <w:p w14:paraId="7D1AC0C3" w14:textId="77777777" w:rsidR="00CC0554" w:rsidRDefault="00C736BB" w:rsidP="004E631B">
      <w:pPr>
        <w:pStyle w:val="ListParagraph"/>
        <w:ind w:left="1080"/>
        <w:rPr>
          <w:lang w:val="es-MX"/>
        </w:rPr>
      </w:pPr>
      <w:r w:rsidRPr="000E1EEE">
        <w:rPr>
          <w:color w:val="FF0000"/>
          <w:lang w:val="es-MX"/>
        </w:rPr>
        <w:t>Atención:</w:t>
      </w:r>
      <w:r>
        <w:rPr>
          <w:lang w:val="es-MX"/>
        </w:rPr>
        <w:t xml:space="preserve"> Incluso si el artículo no es gravable debe existir un Id de impuesto. Por ejemplo: </w:t>
      </w:r>
      <w:r w:rsidRPr="00947DA7">
        <w:rPr>
          <w:lang w:val="es-MX"/>
        </w:rPr>
        <w:t>V-EXONERADO-0</w:t>
      </w:r>
      <w:r>
        <w:rPr>
          <w:lang w:val="es-MX"/>
        </w:rPr>
        <w:t xml:space="preserve"> ó </w:t>
      </w:r>
      <w:r w:rsidRPr="00947DA7">
        <w:rPr>
          <w:lang w:val="es-MX"/>
        </w:rPr>
        <w:t>V-EXT-NGR</w:t>
      </w:r>
      <w:r w:rsidR="00BD5EC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D630CB" wp14:editId="261A9B5D">
                <wp:simplePos x="0" y="0"/>
                <wp:positionH relativeFrom="margin">
                  <wp:posOffset>3087370</wp:posOffset>
                </wp:positionH>
                <wp:positionV relativeFrom="paragraph">
                  <wp:posOffset>2811145</wp:posOffset>
                </wp:positionV>
                <wp:extent cx="393700" cy="314325"/>
                <wp:effectExtent l="666750" t="19050" r="25400" b="85725"/>
                <wp:wrapNone/>
                <wp:docPr id="103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119077"/>
                            <a:gd name="adj6" fmla="val -160635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BC4CE80" w14:textId="77777777" w:rsidR="00837F4E" w:rsidRPr="006E79CC" w:rsidRDefault="00837F4E" w:rsidP="00CC0554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630CB" id="_x0000_s1060" type="#_x0000_t48" style="position:absolute;left:0;text-align:left;margin-left:243.1pt;margin-top:221.35pt;width:31pt;height:24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" adj="-34697,25721,-20203,7200,-5082,7855" fillcolor="white [3212]" strokecolor="red" strokeweight="2.5pt">
                <v:textbox>
                  <w:txbxContent>
                    <w:p w14:paraId="5BC4CE80" w14:textId="77777777" w:rsidR="00837F4E" w:rsidRPr="006E79CC" w:rsidRDefault="00837F4E" w:rsidP="00CC0554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3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Pr="00C736BB">
        <w:rPr>
          <w:noProof/>
          <w:lang w:val="es-MX" w:eastAsia="es-MX"/>
        </w:rPr>
        <w:t xml:space="preserve"> </w:t>
      </w:r>
    </w:p>
    <w:p w14:paraId="0661EE7B" w14:textId="77777777" w:rsidR="00CC0554" w:rsidRDefault="00CC0554" w:rsidP="00CC0554">
      <w:pPr>
        <w:pStyle w:val="ListParagraph"/>
        <w:numPr>
          <w:ilvl w:val="0"/>
          <w:numId w:val="34"/>
        </w:numPr>
        <w:rPr>
          <w:lang w:val="es-MX"/>
        </w:rPr>
      </w:pPr>
      <w:r>
        <w:rPr>
          <w:lang w:val="es-MX"/>
        </w:rPr>
        <w:t>Luego de contabilizar la Nota de crédito, verifique que está aplicada a una factura. Esto puede hacerlo en Ventas / transacciones / aplicar documentos de venta</w:t>
      </w:r>
    </w:p>
    <w:p w14:paraId="76069F0D" w14:textId="77777777" w:rsidR="006B4AEF" w:rsidRPr="006B4AEF" w:rsidRDefault="006B4AEF" w:rsidP="00CC0554">
      <w:pPr>
        <w:pStyle w:val="ListParagraph"/>
        <w:ind w:left="1080"/>
        <w:rPr>
          <w:b/>
          <w:color w:val="FF0000"/>
          <w:lang w:val="es-MX"/>
        </w:rPr>
      </w:pPr>
      <w:r w:rsidRPr="006B4AEF">
        <w:rPr>
          <w:b/>
          <w:color w:val="FF0000"/>
          <w:lang w:val="es-MX"/>
        </w:rPr>
        <w:t>Atenci</w:t>
      </w:r>
      <w:r>
        <w:rPr>
          <w:b/>
          <w:color w:val="FF0000"/>
          <w:lang w:val="es-MX"/>
        </w:rPr>
        <w:t>ón:</w:t>
      </w:r>
      <w:r w:rsidRPr="006B4AEF">
        <w:rPr>
          <w:b/>
          <w:color w:val="FF0000"/>
          <w:lang w:val="es-MX"/>
        </w:rPr>
        <w:t xml:space="preserve"> </w:t>
      </w:r>
    </w:p>
    <w:p w14:paraId="7710A2AA" w14:textId="77777777" w:rsidR="006B4AEF" w:rsidRDefault="006B4AEF" w:rsidP="006B4AEF">
      <w:pPr>
        <w:pStyle w:val="ListParagraph"/>
        <w:ind w:left="1080" w:firstLine="360"/>
        <w:rPr>
          <w:lang w:val="es-MX"/>
        </w:rPr>
      </w:pPr>
      <w:r>
        <w:rPr>
          <w:lang w:val="es-MX"/>
        </w:rPr>
        <w:t>El Id</w:t>
      </w:r>
      <w:r w:rsidR="0064021F">
        <w:rPr>
          <w:lang w:val="es-MX"/>
        </w:rPr>
        <w:t xml:space="preserve"> de venta</w:t>
      </w:r>
      <w:r>
        <w:rPr>
          <w:lang w:val="es-MX"/>
        </w:rPr>
        <w:t xml:space="preserve"> </w:t>
      </w:r>
      <w:r w:rsidR="00BD5EC0">
        <w:rPr>
          <w:rFonts w:cs="Calibri"/>
          <w:color w:val="000000"/>
          <w:lang w:val="es-MX" w:eastAsia="es-MX"/>
        </w:rPr>
        <w:t>CE-FAC</w:t>
      </w:r>
      <w:r w:rsidR="00B30D1A">
        <w:rPr>
          <w:rFonts w:cs="Calibri"/>
          <w:color w:val="000000"/>
          <w:lang w:val="es-MX" w:eastAsia="es-MX"/>
        </w:rPr>
        <w:t>TURA NCRD</w:t>
      </w:r>
      <w:r w:rsidR="00BD5EC0">
        <w:rPr>
          <w:rFonts w:cs="Calibri"/>
          <w:color w:val="000000"/>
          <w:lang w:val="es-MX" w:eastAsia="es-MX"/>
        </w:rPr>
        <w:t xml:space="preserve"> XXX</w:t>
      </w:r>
      <w:r w:rsidR="00BD5EC0">
        <w:rPr>
          <w:lang w:val="es-MX"/>
        </w:rPr>
        <w:t xml:space="preserve"> </w:t>
      </w:r>
      <w:r>
        <w:rPr>
          <w:lang w:val="es-MX"/>
        </w:rPr>
        <w:t>debe aplicar a una FACTURA.</w:t>
      </w:r>
    </w:p>
    <w:p w14:paraId="543D5828" w14:textId="77777777" w:rsidR="006B4AEF" w:rsidRDefault="006B4AEF" w:rsidP="00CC0554">
      <w:pPr>
        <w:pStyle w:val="ListParagraph"/>
        <w:ind w:left="1080"/>
        <w:rPr>
          <w:lang w:val="es-MX"/>
        </w:rPr>
      </w:pPr>
      <w:r>
        <w:rPr>
          <w:lang w:val="es-MX"/>
        </w:rPr>
        <w:tab/>
      </w:r>
      <w:r w:rsidR="0064021F">
        <w:rPr>
          <w:lang w:val="es-MX"/>
        </w:rPr>
        <w:t>El Id de venta</w:t>
      </w:r>
      <w:r>
        <w:rPr>
          <w:lang w:val="es-MX"/>
        </w:rPr>
        <w:t xml:space="preserve"> </w:t>
      </w:r>
      <w:r w:rsidR="00BD5EC0" w:rsidRPr="00C736BB">
        <w:rPr>
          <w:rFonts w:cs="Calibri"/>
          <w:color w:val="000000"/>
          <w:lang w:val="es-MX" w:eastAsia="es-MX"/>
        </w:rPr>
        <w:t>CE-BOL</w:t>
      </w:r>
      <w:r w:rsidR="00B30D1A">
        <w:rPr>
          <w:rFonts w:cs="Calibri"/>
          <w:color w:val="000000"/>
          <w:lang w:val="es-MX" w:eastAsia="es-MX"/>
        </w:rPr>
        <w:t xml:space="preserve">ETA </w:t>
      </w:r>
      <w:r w:rsidR="00B30D1A" w:rsidRPr="00C736BB">
        <w:rPr>
          <w:rFonts w:cs="Calibri"/>
          <w:color w:val="000000"/>
          <w:lang w:val="es-MX" w:eastAsia="es-MX"/>
        </w:rPr>
        <w:t>NCRD</w:t>
      </w:r>
      <w:r>
        <w:rPr>
          <w:lang w:val="es-MX"/>
        </w:rPr>
        <w:t xml:space="preserve"> </w:t>
      </w:r>
      <w:r w:rsidR="00BD5EC0">
        <w:rPr>
          <w:lang w:val="es-MX"/>
        </w:rPr>
        <w:t xml:space="preserve">XXX </w:t>
      </w:r>
      <w:r>
        <w:rPr>
          <w:lang w:val="es-MX"/>
        </w:rPr>
        <w:t>debe aplicar a una BOLETA</w:t>
      </w:r>
    </w:p>
    <w:p w14:paraId="7298C735" w14:textId="11C6B959" w:rsidR="00733A92" w:rsidRPr="000E1EEE" w:rsidRDefault="00733A92" w:rsidP="00733A92">
      <w:pPr>
        <w:pStyle w:val="Heading2"/>
        <w:rPr>
          <w:lang w:val="es-MX"/>
        </w:rPr>
      </w:pPr>
      <w:bookmarkStart w:id="13" w:name="_Toc19692667"/>
      <w:r w:rsidRPr="000E1EEE">
        <w:rPr>
          <w:rFonts w:eastAsia="Calibri"/>
          <w:lang w:val="es-MX"/>
        </w:rPr>
        <w:t xml:space="preserve">Validación de </w:t>
      </w:r>
      <w:r w:rsidRPr="000E1EEE">
        <w:rPr>
          <w:lang w:val="es-MX"/>
        </w:rPr>
        <w:t>Factura o Boleta</w:t>
      </w:r>
      <w:r>
        <w:rPr>
          <w:lang w:val="es-MX"/>
        </w:rPr>
        <w:t xml:space="preserve"> de exportación</w:t>
      </w:r>
      <w:bookmarkEnd w:id="13"/>
    </w:p>
    <w:p w14:paraId="6A1F3808" w14:textId="03CE6743" w:rsidR="00733A92" w:rsidRDefault="00733A92" w:rsidP="00733A92">
      <w:pPr>
        <w:rPr>
          <w:lang w:val="es-MX"/>
        </w:rPr>
      </w:pPr>
      <w:r>
        <w:rPr>
          <w:lang w:val="es-ES"/>
        </w:rPr>
        <w:t xml:space="preserve">Antes de guardar </w:t>
      </w:r>
      <w:r w:rsidRPr="00692570">
        <w:rPr>
          <w:lang w:val="es-MX"/>
        </w:rPr>
        <w:t xml:space="preserve">una factura o </w:t>
      </w:r>
      <w:r>
        <w:rPr>
          <w:lang w:val="es-MX"/>
        </w:rPr>
        <w:t>boleta</w:t>
      </w:r>
      <w:r w:rsidRPr="00692570">
        <w:rPr>
          <w:lang w:val="es-MX"/>
        </w:rPr>
        <w:t xml:space="preserve"> </w:t>
      </w:r>
      <w:r>
        <w:rPr>
          <w:lang w:val="es-MX"/>
        </w:rPr>
        <w:t>de exportación verifique</w:t>
      </w:r>
      <w:r w:rsidRPr="00692570">
        <w:rPr>
          <w:lang w:val="es-MX"/>
        </w:rPr>
        <w:t xml:space="preserve"> </w:t>
      </w:r>
      <w:r>
        <w:rPr>
          <w:lang w:val="es-MX"/>
        </w:rPr>
        <w:t>lo siguiente:</w:t>
      </w:r>
    </w:p>
    <w:p w14:paraId="5DDD55EC" w14:textId="4D10FEF2" w:rsidR="00733A92" w:rsidRPr="00733A92" w:rsidRDefault="00733A92" w:rsidP="003E60E8">
      <w:pPr>
        <w:pStyle w:val="ListParagraph"/>
        <w:numPr>
          <w:ilvl w:val="0"/>
          <w:numId w:val="41"/>
        </w:numPr>
        <w:rPr>
          <w:color w:val="000000" w:themeColor="text1"/>
          <w:lang w:val="es-MX"/>
        </w:rPr>
      </w:pPr>
      <w:r w:rsidRPr="00733A92">
        <w:rPr>
          <w:color w:val="000000" w:themeColor="text1"/>
          <w:lang w:val="es-MX"/>
        </w:rPr>
        <w:lastRenderedPageBreak/>
        <w:t>En la ventana Entrada transacción de ventas, el Id del documento debe indicar que es de exportación. Por ejemplo:</w:t>
      </w:r>
      <w:r>
        <w:rPr>
          <w:color w:val="000000" w:themeColor="text1"/>
          <w:lang w:val="es-MX"/>
        </w:rPr>
        <w:t xml:space="preserve"> </w:t>
      </w:r>
      <w:r w:rsidRPr="00733A92">
        <w:rPr>
          <w:noProof/>
          <w:lang w:val="es-MX" w:eastAsia="es-MX"/>
        </w:rPr>
        <w:t>FAC-EXPORTACION</w:t>
      </w:r>
    </w:p>
    <w:p w14:paraId="0F361A73" w14:textId="391A9E28" w:rsidR="00733A92" w:rsidRDefault="00733A92" w:rsidP="00733A92">
      <w:pPr>
        <w:pStyle w:val="ListParagraph"/>
        <w:ind w:left="108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3A4AA6B" wp14:editId="44DA1BEC">
                <wp:simplePos x="0" y="0"/>
                <wp:positionH relativeFrom="margin">
                  <wp:posOffset>4305935</wp:posOffset>
                </wp:positionH>
                <wp:positionV relativeFrom="paragraph">
                  <wp:posOffset>720090</wp:posOffset>
                </wp:positionV>
                <wp:extent cx="393700" cy="314325"/>
                <wp:effectExtent l="781050" t="19050" r="25400" b="28575"/>
                <wp:wrapNone/>
                <wp:docPr id="7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58700"/>
                            <a:gd name="adj6" fmla="val -193501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1CE66D8" w14:textId="77777777" w:rsidR="00733A92" w:rsidRPr="006E79CC" w:rsidRDefault="00733A92" w:rsidP="00733A92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4AA6B" id="_x0000_s1061" type="#_x0000_t48" style="position:absolute;left:0;text-align:left;margin-left:339.05pt;margin-top:56.7pt;width:31pt;height:24.7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" adj="-41796,12679,-20203,7200,-5082,7855" fillcolor="white [3212]" strokecolor="red" strokeweight="2.5pt">
                <v:textbox>
                  <w:txbxContent>
                    <w:p w14:paraId="31CE66D8" w14:textId="77777777" w:rsidR="00733A92" w:rsidRPr="006E79CC" w:rsidRDefault="00733A92" w:rsidP="00733A92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1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Pr="00733A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5D13E6" wp14:editId="14579EA5">
            <wp:extent cx="5943600" cy="188785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256D" w14:textId="77777777" w:rsidR="00542594" w:rsidRDefault="00733A92" w:rsidP="005A0970">
      <w:pPr>
        <w:pStyle w:val="ListParagraph"/>
        <w:numPr>
          <w:ilvl w:val="0"/>
          <w:numId w:val="41"/>
        </w:numPr>
        <w:rPr>
          <w:lang w:val="es-MX"/>
        </w:rPr>
      </w:pPr>
      <w:r w:rsidRPr="00542594">
        <w:rPr>
          <w:lang w:val="es-MX"/>
        </w:rPr>
        <w:t>Presione el botón Adicional y seleccione la opción Información de ventas adicional:</w:t>
      </w:r>
    </w:p>
    <w:p w14:paraId="30FFB68F" w14:textId="6598C6A9" w:rsidR="00733A92" w:rsidRPr="00542594" w:rsidRDefault="00733A92" w:rsidP="00542594">
      <w:pPr>
        <w:pStyle w:val="ListParagraph"/>
        <w:ind w:left="108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9EC75BD" wp14:editId="1A00EDC6">
                <wp:simplePos x="0" y="0"/>
                <wp:positionH relativeFrom="margin">
                  <wp:posOffset>5238750</wp:posOffset>
                </wp:positionH>
                <wp:positionV relativeFrom="paragraph">
                  <wp:posOffset>1713865</wp:posOffset>
                </wp:positionV>
                <wp:extent cx="393700" cy="314325"/>
                <wp:effectExtent l="742950" t="19050" r="25400" b="47625"/>
                <wp:wrapNone/>
                <wp:docPr id="14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101124"/>
                            <a:gd name="adj6" fmla="val -178985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83A8A79" w14:textId="77777777" w:rsidR="00733A92" w:rsidRPr="006E79CC" w:rsidRDefault="00733A92" w:rsidP="00733A92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C75BD" id="_x0000_s1062" type="#_x0000_t48" style="position:absolute;left:0;text-align:left;margin-left:412.5pt;margin-top:134.95pt;width:31pt;height:24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" adj="-38661,21843,-20203,7200,-5082,7855" fillcolor="white [3212]" strokecolor="red" strokeweight="2.5pt">
                <v:textbox>
                  <w:txbxContent>
                    <w:p w14:paraId="483A8A79" w14:textId="77777777" w:rsidR="00733A92" w:rsidRPr="006E79CC" w:rsidRDefault="00733A92" w:rsidP="00733A92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2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542594" w:rsidRPr="00542594">
        <w:rPr>
          <w:noProof/>
          <w:lang w:val="es-MX"/>
        </w:rPr>
        <w:t xml:space="preserve"> </w:t>
      </w:r>
      <w:r w:rsidR="00542594">
        <w:rPr>
          <w:noProof/>
        </w:rPr>
        <w:drawing>
          <wp:inline distT="0" distB="0" distL="0" distR="0" wp14:anchorId="7FFDEF6E" wp14:editId="7C3001A6">
            <wp:extent cx="5943600" cy="193103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638A" w14:textId="77777777" w:rsidR="00733A92" w:rsidRDefault="00733A92" w:rsidP="00733A92">
      <w:pPr>
        <w:pStyle w:val="ListParagraph"/>
        <w:numPr>
          <w:ilvl w:val="0"/>
          <w:numId w:val="41"/>
        </w:numPr>
        <w:rPr>
          <w:lang w:val="es-MX"/>
        </w:rPr>
      </w:pPr>
      <w:r>
        <w:rPr>
          <w:lang w:val="es-MX"/>
        </w:rPr>
        <w:t>En la ventana Información de ventas adicional verifique lo siguiente:</w:t>
      </w:r>
    </w:p>
    <w:p w14:paraId="18F68BF0" w14:textId="5BFE6F6E" w:rsidR="00733A92" w:rsidRDefault="00733A92" w:rsidP="00733A92">
      <w:pPr>
        <w:pStyle w:val="ListParagraph"/>
        <w:numPr>
          <w:ilvl w:val="1"/>
          <w:numId w:val="41"/>
        </w:numPr>
        <w:rPr>
          <w:lang w:val="es-MX"/>
        </w:rPr>
      </w:pPr>
      <w:r>
        <w:rPr>
          <w:lang w:val="es-MX"/>
        </w:rPr>
        <w:t>Tipo de transacción. Ingrese el código 0201</w:t>
      </w:r>
      <w:r w:rsidR="00FB5DA3">
        <w:rPr>
          <w:lang w:val="es-MX"/>
        </w:rPr>
        <w:t xml:space="preserve"> ó 0200</w:t>
      </w:r>
      <w:r>
        <w:rPr>
          <w:lang w:val="es-MX"/>
        </w:rPr>
        <w:t xml:space="preserve"> que corresponde a exportación</w:t>
      </w:r>
    </w:p>
    <w:p w14:paraId="0978A277" w14:textId="77777777" w:rsidR="00733A92" w:rsidRDefault="00733A92" w:rsidP="00733A92">
      <w:pPr>
        <w:pStyle w:val="ListParagraph"/>
        <w:numPr>
          <w:ilvl w:val="1"/>
          <w:numId w:val="41"/>
        </w:numPr>
        <w:rPr>
          <w:lang w:val="es-MX"/>
        </w:rPr>
      </w:pPr>
      <w:r>
        <w:rPr>
          <w:lang w:val="es-MX"/>
        </w:rPr>
        <w:t>Tipo na. Ingrese el valor 00 ó 01.</w:t>
      </w:r>
    </w:p>
    <w:p w14:paraId="5CF9B1D1" w14:textId="3EA61097" w:rsidR="00733A92" w:rsidRDefault="00733A92" w:rsidP="00733A92">
      <w:pPr>
        <w:pStyle w:val="ListParagraph"/>
        <w:numPr>
          <w:ilvl w:val="1"/>
          <w:numId w:val="41"/>
        </w:numPr>
        <w:rPr>
          <w:lang w:val="es-MX"/>
        </w:rPr>
      </w:pPr>
      <w:r>
        <w:rPr>
          <w:lang w:val="es-MX"/>
        </w:rPr>
        <w:t>Presione Guardar para cerrar esta ventana</w:t>
      </w:r>
    </w:p>
    <w:p w14:paraId="03D756B0" w14:textId="29616F38" w:rsidR="00733A92" w:rsidRPr="00733A92" w:rsidRDefault="00733A92" w:rsidP="00733A92">
      <w:pPr>
        <w:ind w:left="1440"/>
        <w:rPr>
          <w:lang w:val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472F850" wp14:editId="22FEDC15">
                <wp:simplePos x="0" y="0"/>
                <wp:positionH relativeFrom="margin">
                  <wp:posOffset>3514725</wp:posOffset>
                </wp:positionH>
                <wp:positionV relativeFrom="paragraph">
                  <wp:posOffset>2487930</wp:posOffset>
                </wp:positionV>
                <wp:extent cx="393700" cy="314325"/>
                <wp:effectExtent l="704850" t="19050" r="25400" b="28575"/>
                <wp:wrapNone/>
                <wp:docPr id="1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43548"/>
                            <a:gd name="adj6" fmla="val -174146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E4CEF57" w14:textId="77777777" w:rsidR="00733A92" w:rsidRPr="006E79CC" w:rsidRDefault="00733A92" w:rsidP="00733A92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2F850" id="_x0000_s1063" type="#_x0000_t48" style="position:absolute;left:0;text-align:left;margin-left:276.75pt;margin-top:195.9pt;width:31pt;height:24.7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" adj="-37616,9406,-20203,7200,-5082,7855" fillcolor="white [3212]" strokecolor="red" strokeweight="2.5pt">
                <v:textbox>
                  <w:txbxContent>
                    <w:p w14:paraId="2E4CEF57" w14:textId="77777777" w:rsidR="00733A92" w:rsidRPr="006E79CC" w:rsidRDefault="00733A92" w:rsidP="00733A92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b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1C78824" wp14:editId="21DF748D">
                <wp:simplePos x="0" y="0"/>
                <wp:positionH relativeFrom="margin">
                  <wp:posOffset>3390900</wp:posOffset>
                </wp:positionH>
                <wp:positionV relativeFrom="paragraph">
                  <wp:posOffset>2068830</wp:posOffset>
                </wp:positionV>
                <wp:extent cx="393700" cy="314325"/>
                <wp:effectExtent l="647700" t="19050" r="25400" b="123825"/>
                <wp:wrapNone/>
                <wp:docPr id="2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128396"/>
                            <a:gd name="adj6" fmla="val -154791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26E2C75" w14:textId="77777777" w:rsidR="00733A92" w:rsidRPr="006E79CC" w:rsidRDefault="00733A92" w:rsidP="00733A92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78824" id="_x0000_s1064" type="#_x0000_t48" style="position:absolute;left:0;text-align:left;margin-left:267pt;margin-top:162.9pt;width:31pt;height:24.7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" adj="-33435,27734,-20203,7200,-5082,7855" fillcolor="white [3212]" strokecolor="red" strokeweight="2.5pt">
                <v:textbox>
                  <w:txbxContent>
                    <w:p w14:paraId="426E2C75" w14:textId="77777777" w:rsidR="00733A92" w:rsidRPr="006E79CC" w:rsidRDefault="00733A92" w:rsidP="00733A92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a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9BBE70D" wp14:editId="37CA9803">
                <wp:simplePos x="0" y="0"/>
                <wp:positionH relativeFrom="margin">
                  <wp:posOffset>2152650</wp:posOffset>
                </wp:positionH>
                <wp:positionV relativeFrom="paragraph">
                  <wp:posOffset>354330</wp:posOffset>
                </wp:positionV>
                <wp:extent cx="393700" cy="314325"/>
                <wp:effectExtent l="647700" t="19050" r="25400" b="28575"/>
                <wp:wrapNone/>
                <wp:docPr id="15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73851"/>
                            <a:gd name="adj6" fmla="val -157211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32225CB" w14:textId="070109A5" w:rsidR="00733A92" w:rsidRPr="006E79CC" w:rsidRDefault="00542594" w:rsidP="00733A92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BE70D" id="_x0000_s1065" type="#_x0000_t48" style="position:absolute;left:0;text-align:left;margin-left:169.5pt;margin-top:27.9pt;width:31pt;height:24.7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" adj="-33958,15952,-20203,7200,-5082,7855" fillcolor="white [3212]" strokecolor="red" strokeweight="2.5pt">
                <v:textbox>
                  <w:txbxContent>
                    <w:p w14:paraId="732225CB" w14:textId="070109A5" w:rsidR="00733A92" w:rsidRPr="006E79CC" w:rsidRDefault="00542594" w:rsidP="00733A92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c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7B40AC" wp14:editId="4E6CF0E2">
            <wp:extent cx="4781550" cy="3143671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1064" cy="314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9456" w14:textId="1E5F5B66" w:rsidR="00733A92" w:rsidRDefault="00733A92" w:rsidP="00733A92">
      <w:pPr>
        <w:pStyle w:val="ListParagraph"/>
        <w:ind w:left="1080"/>
        <w:rPr>
          <w:lang w:val="es-MX"/>
        </w:rPr>
      </w:pPr>
    </w:p>
    <w:p w14:paraId="73729948" w14:textId="77777777" w:rsidR="00733A92" w:rsidRPr="00692570" w:rsidRDefault="00733A92" w:rsidP="00733A92">
      <w:pPr>
        <w:pStyle w:val="ListParagraph"/>
        <w:numPr>
          <w:ilvl w:val="0"/>
          <w:numId w:val="41"/>
        </w:numPr>
        <w:rPr>
          <w:lang w:val="es-MX"/>
        </w:rPr>
      </w:pPr>
      <w:r>
        <w:rPr>
          <w:lang w:val="es-MX"/>
        </w:rPr>
        <w:t>Presione el botón de expansión del artículo de venta</w:t>
      </w:r>
    </w:p>
    <w:p w14:paraId="0E6F4AAF" w14:textId="7EB158F7" w:rsidR="00733A92" w:rsidRDefault="00733A92" w:rsidP="00542594">
      <w:pPr>
        <w:ind w:left="720" w:firstLine="36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CF81674" wp14:editId="46380DBF">
                <wp:simplePos x="0" y="0"/>
                <wp:positionH relativeFrom="margin">
                  <wp:posOffset>2811780</wp:posOffset>
                </wp:positionH>
                <wp:positionV relativeFrom="paragraph">
                  <wp:posOffset>1431290</wp:posOffset>
                </wp:positionV>
                <wp:extent cx="393700" cy="314325"/>
                <wp:effectExtent l="781050" t="19050" r="25400" b="28575"/>
                <wp:wrapNone/>
                <wp:docPr id="22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58700"/>
                            <a:gd name="adj6" fmla="val -193501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B500045" w14:textId="77777777" w:rsidR="00733A92" w:rsidRPr="006E79CC" w:rsidRDefault="00733A92" w:rsidP="00733A92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81674" id="_x0000_s1066" type="#_x0000_t48" style="position:absolute;left:0;text-align:left;margin-left:221.4pt;margin-top:112.7pt;width:31pt;height:24.7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" adj="-41796,12679,-20203,7200,-5082,7855" fillcolor="white [3212]" strokecolor="red" strokeweight="2.5pt">
                <v:textbox>
                  <w:txbxContent>
                    <w:p w14:paraId="4B500045" w14:textId="77777777" w:rsidR="00733A92" w:rsidRPr="006E79CC" w:rsidRDefault="00733A92" w:rsidP="00733A92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4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542594">
        <w:rPr>
          <w:noProof/>
        </w:rPr>
        <w:drawing>
          <wp:inline distT="0" distB="0" distL="0" distR="0" wp14:anchorId="74AEF749" wp14:editId="1813B391">
            <wp:extent cx="5943600" cy="188785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FDC8" w14:textId="77777777" w:rsidR="00CA3031" w:rsidRDefault="00733A92" w:rsidP="00733A92">
      <w:pPr>
        <w:pStyle w:val="ListParagraph"/>
        <w:numPr>
          <w:ilvl w:val="0"/>
          <w:numId w:val="41"/>
        </w:numPr>
        <w:rPr>
          <w:lang w:val="es-MX"/>
        </w:rPr>
      </w:pPr>
      <w:r w:rsidRPr="0043689E">
        <w:rPr>
          <w:lang w:val="es-MX"/>
        </w:rPr>
        <w:t xml:space="preserve">En la ventana </w:t>
      </w:r>
      <w:r w:rsidR="00542594">
        <w:rPr>
          <w:lang w:val="es-MX"/>
        </w:rPr>
        <w:t>Entrada detalle de artículos de venta</w:t>
      </w:r>
      <w:r w:rsidR="00CA3031">
        <w:rPr>
          <w:lang w:val="es-MX"/>
        </w:rPr>
        <w:t>:</w:t>
      </w:r>
    </w:p>
    <w:p w14:paraId="5E90C1DC" w14:textId="11A1C81B" w:rsidR="00733A92" w:rsidRDefault="00CA3031" w:rsidP="00CA3031">
      <w:pPr>
        <w:pStyle w:val="ListParagraph"/>
        <w:numPr>
          <w:ilvl w:val="1"/>
          <w:numId w:val="41"/>
        </w:numPr>
        <w:rPr>
          <w:lang w:val="es-MX"/>
        </w:rPr>
      </w:pPr>
      <w:r>
        <w:rPr>
          <w:lang w:val="es-MX"/>
        </w:rPr>
        <w:t>V</w:t>
      </w:r>
      <w:r w:rsidR="00733A92">
        <w:rPr>
          <w:lang w:val="es-MX"/>
        </w:rPr>
        <w:t xml:space="preserve">erifique el plan de impuesto que corresponde a </w:t>
      </w:r>
      <w:r w:rsidR="00542594">
        <w:rPr>
          <w:lang w:val="es-MX"/>
        </w:rPr>
        <w:t xml:space="preserve">exportación. </w:t>
      </w:r>
    </w:p>
    <w:p w14:paraId="5EB6C3A9" w14:textId="01794BD9" w:rsidR="00542594" w:rsidRDefault="00542594" w:rsidP="00CA3031">
      <w:pPr>
        <w:pStyle w:val="ListParagraph"/>
        <w:numPr>
          <w:ilvl w:val="1"/>
          <w:numId w:val="41"/>
        </w:numPr>
        <w:rPr>
          <w:lang w:val="es-MX"/>
        </w:rPr>
      </w:pPr>
      <w:r>
        <w:rPr>
          <w:lang w:val="es-MX"/>
        </w:rPr>
        <w:t>También verifique que la Opción de impuesto de artículo es Basar en cliente.</w:t>
      </w:r>
    </w:p>
    <w:p w14:paraId="255F76DC" w14:textId="23725541" w:rsidR="00CA3031" w:rsidRPr="00CA3031" w:rsidRDefault="00CA3031" w:rsidP="00CA3031">
      <w:pPr>
        <w:pStyle w:val="ListParagraph"/>
        <w:numPr>
          <w:ilvl w:val="1"/>
          <w:numId w:val="41"/>
        </w:numPr>
        <w:rPr>
          <w:lang w:val="es-MX"/>
        </w:rPr>
      </w:pPr>
      <w:r>
        <w:rPr>
          <w:lang w:val="es-MX"/>
        </w:rPr>
        <w:t>Ingrese al botón de expansión del impuesto calculado</w:t>
      </w:r>
    </w:p>
    <w:p w14:paraId="3310E0D2" w14:textId="1E6AE963" w:rsidR="00542594" w:rsidRDefault="00542594" w:rsidP="00542594">
      <w:pPr>
        <w:pStyle w:val="ListParagraph"/>
        <w:ind w:left="1080"/>
        <w:rPr>
          <w:lang w:val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BFB9D5B" wp14:editId="4C5FDCB4">
                <wp:simplePos x="0" y="0"/>
                <wp:positionH relativeFrom="margin">
                  <wp:posOffset>3838575</wp:posOffset>
                </wp:positionH>
                <wp:positionV relativeFrom="paragraph">
                  <wp:posOffset>3216275</wp:posOffset>
                </wp:positionV>
                <wp:extent cx="393700" cy="314325"/>
                <wp:effectExtent l="19050" t="209550" r="1454150" b="28575"/>
                <wp:wrapNone/>
                <wp:docPr id="34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3336"/>
                            <a:gd name="adj2" fmla="val 104698"/>
                            <a:gd name="adj3" fmla="val 33335"/>
                            <a:gd name="adj4" fmla="val 230662"/>
                            <a:gd name="adj5" fmla="val -56451"/>
                            <a:gd name="adj6" fmla="val 459724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4C5AEE1" w14:textId="6A540962" w:rsidR="00733A92" w:rsidRPr="006E79CC" w:rsidRDefault="00CA3031" w:rsidP="00733A92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5.c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B9D5B" id="_x0000_s1067" type="#_x0000_t48" style="position:absolute;left:0;text-align:left;margin-left:302.25pt;margin-top:253.25pt;width:31pt;height:24.7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" adj="99300,-12193,49823,7200,22615,7201" fillcolor="white [3212]" strokecolor="red" strokeweight="2.5pt">
                <v:textbox>
                  <w:txbxContent>
                    <w:p w14:paraId="14C5AEE1" w14:textId="6A540962" w:rsidR="00733A92" w:rsidRPr="006E79CC" w:rsidRDefault="00CA3031" w:rsidP="00733A92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5.c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241995C" wp14:editId="229A816C">
                <wp:simplePos x="0" y="0"/>
                <wp:positionH relativeFrom="margin">
                  <wp:posOffset>5791200</wp:posOffset>
                </wp:positionH>
                <wp:positionV relativeFrom="paragraph">
                  <wp:posOffset>2592705</wp:posOffset>
                </wp:positionV>
                <wp:extent cx="393700" cy="314325"/>
                <wp:effectExtent l="533400" t="19050" r="25400" b="28575"/>
                <wp:wrapNone/>
                <wp:docPr id="7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34458"/>
                            <a:gd name="adj6" fmla="val -130597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04C1BB3" w14:textId="17D3072C" w:rsidR="00542594" w:rsidRPr="006E79CC" w:rsidRDefault="00CA3031" w:rsidP="00542594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5.b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1995C" id="_x0000_s1068" type="#_x0000_t48" style="position:absolute;left:0;text-align:left;margin-left:456pt;margin-top:204.15pt;width:31pt;height:24.7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" adj="-28209,7443,-20203,7200,-5082,7855" fillcolor="white [3212]" strokecolor="red" strokeweight="2.5pt">
                <v:textbox>
                  <w:txbxContent>
                    <w:p w14:paraId="604C1BB3" w14:textId="17D3072C" w:rsidR="00542594" w:rsidRPr="006E79CC" w:rsidRDefault="00CA3031" w:rsidP="00542594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5.b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68B2128" wp14:editId="1A6956DA">
                <wp:simplePos x="0" y="0"/>
                <wp:positionH relativeFrom="margin">
                  <wp:posOffset>5791200</wp:posOffset>
                </wp:positionH>
                <wp:positionV relativeFrom="paragraph">
                  <wp:posOffset>2116455</wp:posOffset>
                </wp:positionV>
                <wp:extent cx="393700" cy="314325"/>
                <wp:effectExtent l="762000" t="19050" r="25400" b="28575"/>
                <wp:wrapNone/>
                <wp:docPr id="69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85973"/>
                            <a:gd name="adj6" fmla="val -183823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75C6E4A" w14:textId="103E6DE0" w:rsidR="00542594" w:rsidRPr="006E79CC" w:rsidRDefault="00542594" w:rsidP="00542594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5</w:t>
                            </w:r>
                            <w:r w:rsidR="00CA3031">
                              <w:rPr>
                                <w:color w:val="FF0000"/>
                                <w:lang w:val="es-ES"/>
                              </w:rPr>
                              <w:t>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B2128" id="_x0000_s1069" type="#_x0000_t48" style="position:absolute;left:0;text-align:left;margin-left:456pt;margin-top:166.65pt;width:31pt;height:24.7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" adj="-39706,18570,-20203,7200,-5082,7855" fillcolor="white [3212]" strokecolor="red" strokeweight="2.5pt">
                <v:textbox>
                  <w:txbxContent>
                    <w:p w14:paraId="375C6E4A" w14:textId="103E6DE0" w:rsidR="00542594" w:rsidRPr="006E79CC" w:rsidRDefault="00542594" w:rsidP="00542594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5</w:t>
                      </w:r>
                      <w:r w:rsidR="00CA3031">
                        <w:rPr>
                          <w:color w:val="FF0000"/>
                          <w:lang w:val="es-ES"/>
                        </w:rPr>
                        <w:t>.a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0A9E81" wp14:editId="567D006C">
            <wp:extent cx="5295900" cy="4070940"/>
            <wp:effectExtent l="0" t="0" r="0" b="63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2762" cy="40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EA52" w14:textId="7DBFBB75" w:rsidR="00733A92" w:rsidRDefault="00733A92" w:rsidP="00733A92">
      <w:pPr>
        <w:pStyle w:val="ListParagraph"/>
        <w:rPr>
          <w:lang w:val="es-MX"/>
        </w:rPr>
      </w:pPr>
    </w:p>
    <w:p w14:paraId="50034B3E" w14:textId="0DDFCBE1" w:rsidR="00733A92" w:rsidRDefault="00733A92" w:rsidP="00733A92">
      <w:pPr>
        <w:pStyle w:val="ListParagraph"/>
        <w:numPr>
          <w:ilvl w:val="0"/>
          <w:numId w:val="41"/>
        </w:numPr>
        <w:rPr>
          <w:lang w:val="es-MX"/>
        </w:rPr>
      </w:pPr>
      <w:r>
        <w:rPr>
          <w:lang w:val="es-MX"/>
        </w:rPr>
        <w:t xml:space="preserve">En la ventana </w:t>
      </w:r>
      <w:r w:rsidR="00CA3031">
        <w:rPr>
          <w:lang w:val="es-MX"/>
        </w:rPr>
        <w:t>Entrada detalle de impuestos de línea de artículos de ventas</w:t>
      </w:r>
      <w:r>
        <w:rPr>
          <w:lang w:val="es-MX"/>
        </w:rPr>
        <w:t>, verifique que exist</w:t>
      </w:r>
      <w:r w:rsidR="00CA3031">
        <w:rPr>
          <w:lang w:val="es-MX"/>
        </w:rPr>
        <w:t>a</w:t>
      </w:r>
      <w:r>
        <w:rPr>
          <w:lang w:val="es-MX"/>
        </w:rPr>
        <w:t xml:space="preserve"> al menos un id de impuesto</w:t>
      </w:r>
    </w:p>
    <w:p w14:paraId="33D56183" w14:textId="32219C81" w:rsidR="00CA3031" w:rsidRDefault="00CA3031" w:rsidP="00CA3031">
      <w:pPr>
        <w:pStyle w:val="ListParagraph"/>
        <w:ind w:left="108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F0C032A" wp14:editId="2338BBA6">
                <wp:simplePos x="0" y="0"/>
                <wp:positionH relativeFrom="margin">
                  <wp:posOffset>2275840</wp:posOffset>
                </wp:positionH>
                <wp:positionV relativeFrom="paragraph">
                  <wp:posOffset>1648460</wp:posOffset>
                </wp:positionV>
                <wp:extent cx="393700" cy="314325"/>
                <wp:effectExtent l="723900" t="114300" r="25400" b="28575"/>
                <wp:wrapNone/>
                <wp:docPr id="5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-26377"/>
                            <a:gd name="adj6" fmla="val -175972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6B1732F" w14:textId="4CB4E324" w:rsidR="00733A92" w:rsidRPr="006E79CC" w:rsidRDefault="00CA3031" w:rsidP="00733A92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C032A" id="_x0000_s1070" type="#_x0000_t48" style="position:absolute;left:0;text-align:left;margin-left:179.2pt;margin-top:129.8pt;width:31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" adj="-38010,-5697,-20203,7200,-5082,7855" fillcolor="white [3212]" strokecolor="red" strokeweight="2.5pt">
                <v:textbox>
                  <w:txbxContent>
                    <w:p w14:paraId="76B1732F" w14:textId="4CB4E324" w:rsidR="00733A92" w:rsidRPr="006E79CC" w:rsidRDefault="00CA3031" w:rsidP="00733A92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CADCFE" wp14:editId="30984749">
            <wp:extent cx="5591175" cy="1992361"/>
            <wp:effectExtent l="0" t="0" r="0" b="825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4364" cy="199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A858" w14:textId="77777777" w:rsidR="00CA3031" w:rsidRDefault="00CA3031" w:rsidP="00CA3031">
      <w:pPr>
        <w:pStyle w:val="ListParagraph"/>
        <w:ind w:left="1080"/>
        <w:rPr>
          <w:lang w:val="es-MX"/>
        </w:rPr>
      </w:pPr>
    </w:p>
    <w:p w14:paraId="71479A65" w14:textId="76F77AC6" w:rsidR="00733A92" w:rsidRDefault="00733A92" w:rsidP="00733A92">
      <w:pPr>
        <w:pStyle w:val="ListParagraph"/>
        <w:numPr>
          <w:ilvl w:val="0"/>
          <w:numId w:val="41"/>
        </w:numPr>
        <w:rPr>
          <w:lang w:val="es-MX"/>
        </w:rPr>
      </w:pPr>
      <w:r w:rsidRPr="00CA3031">
        <w:rPr>
          <w:b/>
          <w:bCs/>
          <w:lang w:val="es-MX"/>
        </w:rPr>
        <w:t>Atención</w:t>
      </w:r>
      <w:r w:rsidRPr="005C5B69">
        <w:rPr>
          <w:lang w:val="es-MX"/>
        </w:rPr>
        <w:t>:</w:t>
      </w:r>
      <w:r>
        <w:rPr>
          <w:lang w:val="es-MX"/>
        </w:rPr>
        <w:t xml:space="preserve"> Incluso si el artículo no es gravable debe existir un Id de impuesto. Por ejemplo: </w:t>
      </w:r>
      <w:r w:rsidRPr="00947DA7">
        <w:rPr>
          <w:lang w:val="es-MX"/>
        </w:rPr>
        <w:t>V-</w:t>
      </w:r>
      <w:r w:rsidR="00CA3031">
        <w:rPr>
          <w:lang w:val="es-MX"/>
        </w:rPr>
        <w:t>EXPORTA-IGV</w:t>
      </w:r>
    </w:p>
    <w:p w14:paraId="506BCEDF" w14:textId="77777777" w:rsidR="00B30D1A" w:rsidRPr="00CC0554" w:rsidRDefault="00B30D1A" w:rsidP="00CC0554">
      <w:pPr>
        <w:pStyle w:val="ListParagraph"/>
        <w:ind w:left="1080"/>
        <w:rPr>
          <w:lang w:val="es-MX"/>
        </w:rPr>
      </w:pPr>
    </w:p>
    <w:sectPr w:rsidR="00B30D1A" w:rsidRPr="00CC0554">
      <w:headerReference w:type="default" r:id="rId31"/>
      <w:footerReference w:type="default" r:id="rId32"/>
      <w:headerReference w:type="first" r:id="rId33"/>
      <w:footerReference w:type="first" r:id="rId3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21F14" w14:textId="77777777" w:rsidR="00D26A2D" w:rsidRDefault="00D26A2D">
      <w:r>
        <w:separator/>
      </w:r>
    </w:p>
  </w:endnote>
  <w:endnote w:type="continuationSeparator" w:id="0">
    <w:p w14:paraId="16062A97" w14:textId="77777777" w:rsidR="00D26A2D" w:rsidRDefault="00D26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69"/>
      <w:gridCol w:w="3969"/>
      <w:gridCol w:w="1134"/>
    </w:tblGrid>
    <w:tr w:rsidR="00837F4E" w14:paraId="43753B6F" w14:textId="77777777" w:rsidTr="00335170">
      <w:tc>
        <w:tcPr>
          <w:tcW w:w="3969" w:type="dxa"/>
          <w:vAlign w:val="center"/>
        </w:tcPr>
        <w:p w14:paraId="60D726FD" w14:textId="77777777" w:rsidR="00837F4E" w:rsidRPr="005B1A65" w:rsidRDefault="00837F4E" w:rsidP="00335170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t>Título del Documento:</w:t>
          </w:r>
        </w:p>
        <w:p w14:paraId="38FF969F" w14:textId="77777777" w:rsidR="00837F4E" w:rsidRPr="005B1A65" w:rsidRDefault="00837F4E" w:rsidP="00335170">
          <w:pPr>
            <w:pStyle w:val="Footer"/>
            <w:tabs>
              <w:tab w:val="right" w:pos="8789"/>
            </w:tabs>
            <w:ind w:hanging="17"/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fldChar w:fldCharType="begin"/>
          </w:r>
          <w:r w:rsidRPr="005B1A65">
            <w:rPr>
              <w:rFonts w:cs="Arial"/>
              <w:sz w:val="16"/>
              <w:lang w:val="es-MX"/>
            </w:rPr>
            <w:instrText xml:space="preserve"> TITLE </w:instrText>
          </w:r>
          <w:r w:rsidRPr="005B1A65">
            <w:rPr>
              <w:rFonts w:cs="Arial"/>
              <w:sz w:val="16"/>
              <w:lang w:val="es-MX"/>
            </w:rPr>
            <w:fldChar w:fldCharType="separate"/>
          </w:r>
          <w:r>
            <w:rPr>
              <w:rFonts w:cs="Arial"/>
              <w:sz w:val="16"/>
              <w:lang w:val="es-MX"/>
            </w:rPr>
            <w:t>México - Emisión de Factura Electrónica</w:t>
          </w:r>
          <w:r w:rsidRPr="005B1A65">
            <w:rPr>
              <w:rFonts w:cs="Arial"/>
              <w:sz w:val="16"/>
              <w:lang w:val="es-MX"/>
            </w:rPr>
            <w:fldChar w:fldCharType="end"/>
          </w:r>
        </w:p>
      </w:tc>
      <w:tc>
        <w:tcPr>
          <w:tcW w:w="3969" w:type="dxa"/>
          <w:vAlign w:val="center"/>
        </w:tcPr>
        <w:p w14:paraId="40421C04" w14:textId="77777777" w:rsidR="00837F4E" w:rsidRPr="005B1A65" w:rsidRDefault="00837F4E" w:rsidP="00335170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t>Ref. del Documento:</w:t>
          </w:r>
        </w:p>
        <w:p w14:paraId="43399F84" w14:textId="77777777" w:rsidR="00837F4E" w:rsidRPr="005B1A65" w:rsidRDefault="00837F4E" w:rsidP="00335170">
          <w:pPr>
            <w:pStyle w:val="Footer"/>
            <w:tabs>
              <w:tab w:val="right" w:pos="8789"/>
            </w:tabs>
            <w:ind w:left="4153" w:hanging="4153"/>
            <w:jc w:val="center"/>
            <w:rPr>
              <w:rFonts w:cs="Arial"/>
              <w:sz w:val="16"/>
              <w:lang w:val="es-ES"/>
            </w:rPr>
          </w:pPr>
          <w:r w:rsidRPr="005B1A65">
            <w:rPr>
              <w:rFonts w:cs="Arial"/>
              <w:sz w:val="16"/>
            </w:rPr>
            <w:fldChar w:fldCharType="begin"/>
          </w:r>
          <w:r w:rsidRPr="005B1A65">
            <w:rPr>
              <w:rFonts w:cs="Arial"/>
              <w:sz w:val="16"/>
              <w:lang w:val="es-ES"/>
            </w:rPr>
            <w:instrText xml:space="preserve"> FILENAME </w:instrText>
          </w:r>
          <w:r w:rsidRPr="005B1A65">
            <w:rPr>
              <w:rFonts w:cs="Arial"/>
              <w:sz w:val="16"/>
            </w:rPr>
            <w:fldChar w:fldCharType="separate"/>
          </w:r>
          <w:r>
            <w:rPr>
              <w:rFonts w:cs="Arial"/>
              <w:noProof/>
              <w:sz w:val="16"/>
              <w:lang w:val="es-ES"/>
            </w:rPr>
            <w:t>Manual de Usuario GP Factura Digital cfdi.doc</w:t>
          </w:r>
          <w:r w:rsidRPr="005B1A65">
            <w:rPr>
              <w:rFonts w:cs="Arial"/>
              <w:sz w:val="16"/>
            </w:rPr>
            <w:fldChar w:fldCharType="end"/>
          </w:r>
        </w:p>
      </w:tc>
      <w:tc>
        <w:tcPr>
          <w:tcW w:w="1134" w:type="dxa"/>
          <w:vAlign w:val="center"/>
        </w:tcPr>
        <w:p w14:paraId="14A97188" w14:textId="77777777" w:rsidR="00837F4E" w:rsidRPr="005B1A65" w:rsidRDefault="00837F4E" w:rsidP="00335170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t xml:space="preserve">Página </w:t>
          </w:r>
          <w:r w:rsidRPr="005B1A65">
            <w:rPr>
              <w:rFonts w:cs="Arial"/>
              <w:sz w:val="16"/>
              <w:lang w:val="es-MX"/>
            </w:rPr>
            <w:fldChar w:fldCharType="begin"/>
          </w:r>
          <w:r w:rsidRPr="005B1A65">
            <w:rPr>
              <w:rFonts w:cs="Arial"/>
              <w:sz w:val="16"/>
              <w:lang w:val="es-MX"/>
            </w:rPr>
            <w:instrText xml:space="preserve"> PAGE </w:instrText>
          </w:r>
          <w:r w:rsidRPr="005B1A65">
            <w:rPr>
              <w:rFonts w:cs="Arial"/>
              <w:sz w:val="16"/>
              <w:lang w:val="es-MX"/>
            </w:rPr>
            <w:fldChar w:fldCharType="separate"/>
          </w:r>
          <w:r>
            <w:rPr>
              <w:rFonts w:cs="Arial"/>
              <w:noProof/>
              <w:sz w:val="16"/>
              <w:lang w:val="es-MX"/>
            </w:rPr>
            <w:t>2</w:t>
          </w:r>
          <w:r w:rsidRPr="005B1A65">
            <w:rPr>
              <w:rFonts w:cs="Arial"/>
              <w:sz w:val="16"/>
              <w:lang w:val="es-MX"/>
            </w:rPr>
            <w:fldChar w:fldCharType="end"/>
          </w:r>
          <w:r w:rsidRPr="005B1A65">
            <w:rPr>
              <w:rFonts w:cs="Arial"/>
              <w:sz w:val="16"/>
              <w:lang w:val="es-MX"/>
            </w:rPr>
            <w:t xml:space="preserve"> de </w:t>
          </w:r>
          <w:r w:rsidRPr="005B1A65">
            <w:rPr>
              <w:rFonts w:cs="Arial"/>
              <w:sz w:val="16"/>
              <w:lang w:val="es-MX"/>
            </w:rPr>
            <w:fldChar w:fldCharType="begin"/>
          </w:r>
          <w:r w:rsidRPr="005B1A65">
            <w:rPr>
              <w:rFonts w:cs="Arial"/>
              <w:sz w:val="16"/>
              <w:lang w:val="es-MX"/>
            </w:rPr>
            <w:instrText xml:space="preserve"> NUMPAGES </w:instrText>
          </w:r>
          <w:r w:rsidRPr="005B1A65">
            <w:rPr>
              <w:rFonts w:cs="Arial"/>
              <w:sz w:val="16"/>
              <w:lang w:val="es-MX"/>
            </w:rPr>
            <w:fldChar w:fldCharType="separate"/>
          </w:r>
          <w:r>
            <w:rPr>
              <w:rFonts w:cs="Arial"/>
              <w:noProof/>
              <w:sz w:val="16"/>
              <w:lang w:val="es-MX"/>
            </w:rPr>
            <w:t>11</w:t>
          </w:r>
          <w:r w:rsidRPr="005B1A65">
            <w:rPr>
              <w:rFonts w:cs="Arial"/>
              <w:sz w:val="16"/>
              <w:lang w:val="es-MX"/>
            </w:rPr>
            <w:fldChar w:fldCharType="end"/>
          </w:r>
        </w:p>
      </w:tc>
    </w:tr>
  </w:tbl>
  <w:p w14:paraId="0375E0AD" w14:textId="77777777" w:rsidR="00837F4E" w:rsidRPr="00150235" w:rsidRDefault="00837F4E">
    <w:pPr>
      <w:pStyle w:val="Footer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87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991"/>
      <w:gridCol w:w="6246"/>
      <w:gridCol w:w="737"/>
    </w:tblGrid>
    <w:tr w:rsidR="00837F4E" w14:paraId="1A6D45A1" w14:textId="77777777" w:rsidTr="000E6724">
      <w:trPr>
        <w:trHeight w:val="523"/>
      </w:trPr>
      <w:tc>
        <w:tcPr>
          <w:tcW w:w="1818" w:type="pct"/>
          <w:vAlign w:val="center"/>
        </w:tcPr>
        <w:p w14:paraId="2F816A54" w14:textId="77777777" w:rsidR="00837F4E" w:rsidRPr="005B1A65" w:rsidRDefault="00837F4E" w:rsidP="00335170">
          <w:pPr>
            <w:pStyle w:val="Footer"/>
            <w:tabs>
              <w:tab w:val="right" w:pos="8789"/>
            </w:tabs>
            <w:spacing w:line="240" w:lineRule="auto"/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t>Título del Documento:</w:t>
          </w:r>
        </w:p>
        <w:p w14:paraId="12D8EBFD" w14:textId="77777777" w:rsidR="00837F4E" w:rsidRPr="005B1A65" w:rsidRDefault="00837F4E" w:rsidP="00335170">
          <w:pPr>
            <w:pStyle w:val="Footer"/>
            <w:tabs>
              <w:tab w:val="right" w:pos="8789"/>
            </w:tabs>
            <w:spacing w:line="240" w:lineRule="auto"/>
            <w:ind w:hanging="17"/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fldChar w:fldCharType="begin"/>
          </w:r>
          <w:r w:rsidRPr="005B1A65">
            <w:rPr>
              <w:rFonts w:cs="Arial"/>
              <w:sz w:val="16"/>
              <w:lang w:val="es-MX"/>
            </w:rPr>
            <w:instrText xml:space="preserve"> TITLE </w:instrText>
          </w:r>
          <w:r w:rsidRPr="005B1A65">
            <w:rPr>
              <w:rFonts w:cs="Arial"/>
              <w:sz w:val="16"/>
              <w:lang w:val="es-MX"/>
            </w:rPr>
            <w:fldChar w:fldCharType="separate"/>
          </w:r>
          <w:r w:rsidR="00B001F8">
            <w:rPr>
              <w:rFonts w:cs="Arial"/>
              <w:sz w:val="16"/>
              <w:lang w:val="es-MX"/>
            </w:rPr>
            <w:t>Perú - Ingreso de Facturas y Boletas en Dynamics GP</w:t>
          </w:r>
          <w:r w:rsidRPr="005B1A65">
            <w:rPr>
              <w:rFonts w:cs="Arial"/>
              <w:sz w:val="16"/>
              <w:lang w:val="es-MX"/>
            </w:rPr>
            <w:fldChar w:fldCharType="end"/>
          </w:r>
        </w:p>
      </w:tc>
      <w:tc>
        <w:tcPr>
          <w:tcW w:w="2846" w:type="pct"/>
          <w:vAlign w:val="center"/>
        </w:tcPr>
        <w:p w14:paraId="26E209BA" w14:textId="77777777" w:rsidR="00837F4E" w:rsidRPr="005B1A65" w:rsidRDefault="00837F4E" w:rsidP="00335170">
          <w:pPr>
            <w:pStyle w:val="Footer"/>
            <w:tabs>
              <w:tab w:val="right" w:pos="8789"/>
            </w:tabs>
            <w:spacing w:line="240" w:lineRule="auto"/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t>Ref. del Documento:</w:t>
          </w:r>
        </w:p>
        <w:p w14:paraId="489BDC9E" w14:textId="77777777" w:rsidR="00837F4E" w:rsidRPr="005B1A65" w:rsidRDefault="00837F4E" w:rsidP="00335170">
          <w:pPr>
            <w:pStyle w:val="Footer"/>
            <w:tabs>
              <w:tab w:val="right" w:pos="8789"/>
            </w:tabs>
            <w:spacing w:line="240" w:lineRule="auto"/>
            <w:ind w:left="4153" w:hanging="4153"/>
            <w:jc w:val="center"/>
            <w:rPr>
              <w:rFonts w:cs="Arial"/>
              <w:sz w:val="16"/>
              <w:lang w:val="es-ES"/>
            </w:rPr>
          </w:pPr>
          <w:r w:rsidRPr="005B1A65">
            <w:rPr>
              <w:rFonts w:cs="Arial"/>
              <w:sz w:val="16"/>
            </w:rPr>
            <w:fldChar w:fldCharType="begin"/>
          </w:r>
          <w:r w:rsidRPr="005B1A65">
            <w:rPr>
              <w:rFonts w:cs="Arial"/>
              <w:sz w:val="16"/>
              <w:lang w:val="es-ES"/>
            </w:rPr>
            <w:instrText xml:space="preserve"> FILENAME </w:instrText>
          </w:r>
          <w:r w:rsidRPr="005B1A65">
            <w:rPr>
              <w:rFonts w:cs="Arial"/>
              <w:sz w:val="16"/>
            </w:rPr>
            <w:fldChar w:fldCharType="separate"/>
          </w:r>
          <w:r w:rsidR="00B001F8">
            <w:rPr>
              <w:rFonts w:cs="Arial"/>
              <w:noProof/>
              <w:sz w:val="16"/>
              <w:lang w:val="es-ES"/>
            </w:rPr>
            <w:t>GA PERU Manual de Usuario GP para ingreso de facturas y boletas.docx</w:t>
          </w:r>
          <w:r w:rsidRPr="005B1A65">
            <w:rPr>
              <w:rFonts w:cs="Arial"/>
              <w:sz w:val="16"/>
            </w:rPr>
            <w:fldChar w:fldCharType="end"/>
          </w:r>
        </w:p>
      </w:tc>
      <w:tc>
        <w:tcPr>
          <w:tcW w:w="336" w:type="pct"/>
          <w:vAlign w:val="center"/>
        </w:tcPr>
        <w:p w14:paraId="1E6B6E25" w14:textId="77777777" w:rsidR="00837F4E" w:rsidRPr="005B1A65" w:rsidRDefault="00837F4E" w:rsidP="00335170">
          <w:pPr>
            <w:pStyle w:val="Footer"/>
            <w:tabs>
              <w:tab w:val="right" w:pos="8789"/>
            </w:tabs>
            <w:spacing w:line="240" w:lineRule="auto"/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t xml:space="preserve">Página </w:t>
          </w:r>
          <w:r w:rsidRPr="005B1A65">
            <w:rPr>
              <w:rFonts w:cs="Arial"/>
              <w:sz w:val="16"/>
              <w:lang w:val="es-MX"/>
            </w:rPr>
            <w:fldChar w:fldCharType="begin"/>
          </w:r>
          <w:r w:rsidRPr="005B1A65">
            <w:rPr>
              <w:rFonts w:cs="Arial"/>
              <w:sz w:val="16"/>
              <w:lang w:val="es-MX"/>
            </w:rPr>
            <w:instrText xml:space="preserve"> PAGE </w:instrText>
          </w:r>
          <w:r w:rsidRPr="005B1A65">
            <w:rPr>
              <w:rFonts w:cs="Arial"/>
              <w:sz w:val="16"/>
              <w:lang w:val="es-MX"/>
            </w:rPr>
            <w:fldChar w:fldCharType="separate"/>
          </w:r>
          <w:r w:rsidR="00E74632">
            <w:rPr>
              <w:rFonts w:cs="Arial"/>
              <w:noProof/>
              <w:sz w:val="16"/>
              <w:lang w:val="es-MX"/>
            </w:rPr>
            <w:t>1</w:t>
          </w:r>
          <w:r w:rsidRPr="005B1A65">
            <w:rPr>
              <w:rFonts w:cs="Arial"/>
              <w:sz w:val="16"/>
              <w:lang w:val="es-MX"/>
            </w:rPr>
            <w:fldChar w:fldCharType="end"/>
          </w:r>
          <w:r w:rsidRPr="005B1A65">
            <w:rPr>
              <w:rFonts w:cs="Arial"/>
              <w:sz w:val="16"/>
              <w:lang w:val="es-MX"/>
            </w:rPr>
            <w:t xml:space="preserve"> de </w:t>
          </w:r>
          <w:r w:rsidRPr="005B1A65">
            <w:rPr>
              <w:rFonts w:cs="Arial"/>
              <w:sz w:val="16"/>
              <w:lang w:val="es-MX"/>
            </w:rPr>
            <w:fldChar w:fldCharType="begin"/>
          </w:r>
          <w:r w:rsidRPr="005B1A65">
            <w:rPr>
              <w:rFonts w:cs="Arial"/>
              <w:sz w:val="16"/>
              <w:lang w:val="es-MX"/>
            </w:rPr>
            <w:instrText xml:space="preserve"> NUMPAGES </w:instrText>
          </w:r>
          <w:r w:rsidRPr="005B1A65">
            <w:rPr>
              <w:rFonts w:cs="Arial"/>
              <w:sz w:val="16"/>
              <w:lang w:val="es-MX"/>
            </w:rPr>
            <w:fldChar w:fldCharType="separate"/>
          </w:r>
          <w:r w:rsidR="00E74632">
            <w:rPr>
              <w:rFonts w:cs="Arial"/>
              <w:noProof/>
              <w:sz w:val="16"/>
              <w:lang w:val="es-MX"/>
            </w:rPr>
            <w:t>10</w:t>
          </w:r>
          <w:r w:rsidRPr="005B1A65">
            <w:rPr>
              <w:rFonts w:cs="Arial"/>
              <w:sz w:val="16"/>
              <w:lang w:val="es-MX"/>
            </w:rPr>
            <w:fldChar w:fldCharType="end"/>
          </w:r>
        </w:p>
      </w:tc>
    </w:tr>
  </w:tbl>
  <w:p w14:paraId="6D14F033" w14:textId="77777777" w:rsidR="00837F4E" w:rsidRDefault="00837F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1B969" w14:textId="77777777" w:rsidR="00837F4E" w:rsidRDefault="00837F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C2AAD8" w14:textId="77777777" w:rsidR="00837F4E" w:rsidRDefault="00837F4E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72"/>
      <w:gridCol w:w="4894"/>
      <w:gridCol w:w="567"/>
    </w:tblGrid>
    <w:tr w:rsidR="00837F4E" w:rsidRPr="007D1903" w14:paraId="72AFB14E" w14:textId="77777777" w:rsidTr="007B4110">
      <w:trPr>
        <w:trHeight w:val="360"/>
      </w:trPr>
      <w:tc>
        <w:tcPr>
          <w:tcW w:w="3672" w:type="dxa"/>
          <w:vAlign w:val="center"/>
        </w:tcPr>
        <w:p w14:paraId="74A685A3" w14:textId="77777777" w:rsidR="00837F4E" w:rsidRPr="007D1903" w:rsidRDefault="00837F4E" w:rsidP="007D1903">
          <w:pPr>
            <w:rPr>
              <w:rFonts w:cs="Arial"/>
              <w:sz w:val="16"/>
              <w:szCs w:val="16"/>
              <w:lang w:val="es-ES"/>
            </w:rPr>
          </w:pPr>
          <w:r w:rsidRPr="007D1903">
            <w:rPr>
              <w:rFonts w:cs="Arial"/>
              <w:sz w:val="16"/>
              <w:szCs w:val="16"/>
              <w:lang w:val="es-ES"/>
            </w:rPr>
            <w:t xml:space="preserve">Título: </w:t>
          </w:r>
          <w:r w:rsidRPr="007D1903">
            <w:rPr>
              <w:rFonts w:cs="Arial"/>
              <w:sz w:val="16"/>
              <w:szCs w:val="16"/>
            </w:rPr>
            <w:fldChar w:fldCharType="begin"/>
          </w:r>
          <w:r w:rsidRPr="007D1903">
            <w:rPr>
              <w:rFonts w:cs="Arial"/>
              <w:sz w:val="16"/>
              <w:szCs w:val="16"/>
              <w:lang w:val="es-ES"/>
            </w:rPr>
            <w:instrText xml:space="preserve"> TITLE </w:instrText>
          </w:r>
          <w:r w:rsidRPr="007D1903">
            <w:rPr>
              <w:rFonts w:cs="Arial"/>
              <w:sz w:val="16"/>
              <w:szCs w:val="16"/>
            </w:rPr>
            <w:fldChar w:fldCharType="separate"/>
          </w:r>
          <w:r w:rsidR="00B001F8">
            <w:rPr>
              <w:rFonts w:cs="Arial"/>
              <w:sz w:val="16"/>
              <w:szCs w:val="16"/>
              <w:lang w:val="es-ES"/>
            </w:rPr>
            <w:t>Perú - Ingreso de Facturas y Boletas en Dynamics GP</w:t>
          </w:r>
          <w:r w:rsidRPr="007D190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4894" w:type="dxa"/>
          <w:shd w:val="clear" w:color="auto" w:fill="auto"/>
          <w:vAlign w:val="center"/>
        </w:tcPr>
        <w:p w14:paraId="3361AB89" w14:textId="77777777" w:rsidR="00837F4E" w:rsidRPr="007D1903" w:rsidRDefault="00837F4E" w:rsidP="007D1903">
          <w:pPr>
            <w:rPr>
              <w:rFonts w:cs="Arial"/>
              <w:sz w:val="16"/>
              <w:szCs w:val="16"/>
              <w:lang w:val="es-ES"/>
            </w:rPr>
          </w:pPr>
          <w:r w:rsidRPr="007D1903">
            <w:rPr>
              <w:rFonts w:cs="Arial"/>
              <w:sz w:val="16"/>
              <w:szCs w:val="16"/>
              <w:lang w:val="es-ES"/>
            </w:rPr>
            <w:t xml:space="preserve">Ref.: </w:t>
          </w:r>
          <w:r w:rsidRPr="007D1903">
            <w:rPr>
              <w:rFonts w:cs="Arial"/>
              <w:sz w:val="16"/>
              <w:szCs w:val="16"/>
            </w:rPr>
            <w:fldChar w:fldCharType="begin"/>
          </w:r>
          <w:r w:rsidRPr="007D1903">
            <w:rPr>
              <w:rFonts w:cs="Arial"/>
              <w:sz w:val="16"/>
              <w:szCs w:val="16"/>
              <w:lang w:val="es-ES"/>
            </w:rPr>
            <w:instrText xml:space="preserve"> FILENAME </w:instrText>
          </w:r>
          <w:r w:rsidRPr="007D1903">
            <w:rPr>
              <w:rFonts w:cs="Arial"/>
              <w:sz w:val="16"/>
              <w:szCs w:val="16"/>
            </w:rPr>
            <w:fldChar w:fldCharType="separate"/>
          </w:r>
          <w:r w:rsidR="00B001F8">
            <w:rPr>
              <w:rFonts w:cs="Arial"/>
              <w:noProof/>
              <w:sz w:val="16"/>
              <w:szCs w:val="16"/>
              <w:lang w:val="es-ES"/>
            </w:rPr>
            <w:t>GA PERU Manual de Usuario GP para ingreso de facturas y boletas.docx</w:t>
          </w:r>
          <w:r w:rsidRPr="007D190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14:paraId="44FE8135" w14:textId="77777777" w:rsidR="00837F4E" w:rsidRPr="007D1903" w:rsidRDefault="00837F4E" w:rsidP="007D1903">
          <w:pPr>
            <w:rPr>
              <w:rFonts w:cs="Arial"/>
              <w:sz w:val="16"/>
              <w:szCs w:val="16"/>
              <w:lang w:val="es-ES"/>
            </w:rPr>
          </w:pPr>
          <w:r w:rsidRPr="007D1903">
            <w:rPr>
              <w:rFonts w:cs="Arial"/>
              <w:sz w:val="16"/>
              <w:szCs w:val="16"/>
              <w:lang w:val="es-ES"/>
            </w:rPr>
            <w:t xml:space="preserve">Pág. </w:t>
          </w:r>
          <w:r w:rsidRPr="007D1903">
            <w:rPr>
              <w:rStyle w:val="PageNumber"/>
              <w:rFonts w:cs="Arial"/>
              <w:sz w:val="16"/>
              <w:szCs w:val="16"/>
            </w:rPr>
            <w:fldChar w:fldCharType="begin"/>
          </w:r>
          <w:r w:rsidRPr="007D1903">
            <w:rPr>
              <w:rStyle w:val="PageNumber"/>
              <w:rFonts w:cs="Arial"/>
              <w:sz w:val="16"/>
              <w:szCs w:val="16"/>
              <w:lang w:val="es-ES"/>
            </w:rPr>
            <w:instrText xml:space="preserve"> PAGE </w:instrText>
          </w:r>
          <w:r w:rsidRPr="007D1903">
            <w:rPr>
              <w:rStyle w:val="PageNumber"/>
              <w:rFonts w:cs="Arial"/>
              <w:sz w:val="16"/>
              <w:szCs w:val="16"/>
            </w:rPr>
            <w:fldChar w:fldCharType="separate"/>
          </w:r>
          <w:r w:rsidR="00E74632">
            <w:rPr>
              <w:rStyle w:val="PageNumber"/>
              <w:rFonts w:cs="Arial"/>
              <w:noProof/>
              <w:sz w:val="16"/>
              <w:szCs w:val="16"/>
              <w:lang w:val="es-ES"/>
            </w:rPr>
            <w:t>2</w:t>
          </w:r>
          <w:r w:rsidRPr="007D1903">
            <w:rPr>
              <w:rStyle w:val="PageNumber"/>
              <w:rFonts w:cs="Arial"/>
              <w:sz w:val="16"/>
              <w:szCs w:val="16"/>
            </w:rPr>
            <w:fldChar w:fldCharType="end"/>
          </w:r>
          <w:r w:rsidRPr="007D1903">
            <w:rPr>
              <w:rStyle w:val="PageNumber"/>
              <w:rFonts w:cs="Arial"/>
              <w:sz w:val="16"/>
              <w:szCs w:val="16"/>
              <w:lang w:val="es-ES"/>
            </w:rPr>
            <w:t>/</w:t>
          </w:r>
          <w:r w:rsidRPr="007D1903">
            <w:rPr>
              <w:rStyle w:val="PageNumber"/>
              <w:rFonts w:cs="Arial"/>
              <w:sz w:val="16"/>
              <w:szCs w:val="16"/>
            </w:rPr>
            <w:fldChar w:fldCharType="begin"/>
          </w:r>
          <w:r w:rsidRPr="007D1903">
            <w:rPr>
              <w:rStyle w:val="PageNumber"/>
              <w:rFonts w:cs="Arial"/>
              <w:sz w:val="16"/>
              <w:szCs w:val="16"/>
              <w:lang w:val="es-ES"/>
            </w:rPr>
            <w:instrText xml:space="preserve"> NUMPAGES </w:instrText>
          </w:r>
          <w:r w:rsidRPr="007D1903">
            <w:rPr>
              <w:rStyle w:val="PageNumber"/>
              <w:rFonts w:cs="Arial"/>
              <w:sz w:val="16"/>
              <w:szCs w:val="16"/>
            </w:rPr>
            <w:fldChar w:fldCharType="separate"/>
          </w:r>
          <w:r w:rsidR="00E74632">
            <w:rPr>
              <w:rStyle w:val="PageNumber"/>
              <w:rFonts w:cs="Arial"/>
              <w:noProof/>
              <w:sz w:val="16"/>
              <w:szCs w:val="16"/>
              <w:lang w:val="es-ES"/>
            </w:rPr>
            <w:t>10</w:t>
          </w:r>
          <w:r w:rsidRPr="007D1903">
            <w:rPr>
              <w:rStyle w:val="PageNumber"/>
              <w:rFonts w:cs="Arial"/>
              <w:sz w:val="16"/>
              <w:szCs w:val="16"/>
            </w:rPr>
            <w:fldChar w:fldCharType="end"/>
          </w:r>
        </w:p>
      </w:tc>
    </w:tr>
  </w:tbl>
  <w:p w14:paraId="5932027B" w14:textId="77777777" w:rsidR="00837F4E" w:rsidRPr="007D1903" w:rsidRDefault="00837F4E" w:rsidP="00037875">
    <w:pPr>
      <w:pStyle w:val="Footer"/>
      <w:rPr>
        <w:lang w:val="es-E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14"/>
      <w:gridCol w:w="3969"/>
      <w:gridCol w:w="702"/>
    </w:tblGrid>
    <w:tr w:rsidR="00837F4E" w:rsidRPr="007D0DB5" w14:paraId="4C66E4CE" w14:textId="77777777">
      <w:trPr>
        <w:trHeight w:val="360"/>
      </w:trPr>
      <w:tc>
        <w:tcPr>
          <w:tcW w:w="4314" w:type="dxa"/>
        </w:tcPr>
        <w:p w14:paraId="2E2AA8EB" w14:textId="77777777" w:rsidR="00837F4E" w:rsidRPr="00037875" w:rsidRDefault="00837F4E" w:rsidP="0009169A">
          <w:pPr>
            <w:pStyle w:val="Footer"/>
            <w:spacing w:before="120" w:line="240" w:lineRule="auto"/>
            <w:jc w:val="center"/>
            <w:rPr>
              <w:rFonts w:cs="Arial"/>
              <w:sz w:val="16"/>
              <w:szCs w:val="16"/>
              <w:lang w:val="es-ES"/>
            </w:rPr>
          </w:pPr>
          <w:r w:rsidRPr="00037875">
            <w:rPr>
              <w:rFonts w:cs="Arial"/>
              <w:sz w:val="16"/>
              <w:szCs w:val="16"/>
              <w:lang w:val="es-ES"/>
            </w:rPr>
            <w:t>Título:</w:t>
          </w:r>
          <w:r>
            <w:rPr>
              <w:rFonts w:cs="Arial"/>
              <w:sz w:val="16"/>
              <w:szCs w:val="16"/>
              <w:lang w:val="es-ES"/>
            </w:rPr>
            <w:t xml:space="preserve"> </w:t>
          </w:r>
          <w:r>
            <w:rPr>
              <w:rFonts w:cs="Arial"/>
              <w:sz w:val="16"/>
              <w:szCs w:val="16"/>
              <w:lang w:val="es-ES"/>
            </w:rPr>
            <w:fldChar w:fldCharType="begin"/>
          </w:r>
          <w:r>
            <w:rPr>
              <w:rFonts w:cs="Arial"/>
              <w:sz w:val="16"/>
              <w:szCs w:val="16"/>
              <w:lang w:val="es-ES"/>
            </w:rPr>
            <w:instrText xml:space="preserve"> SUBJECT </w:instrText>
          </w:r>
          <w:r>
            <w:rPr>
              <w:rFonts w:cs="Arial"/>
              <w:sz w:val="16"/>
              <w:szCs w:val="16"/>
              <w:lang w:val="es-ES"/>
            </w:rPr>
            <w:fldChar w:fldCharType="separate"/>
          </w:r>
          <w:r w:rsidR="00B001F8">
            <w:rPr>
              <w:rFonts w:cs="Arial"/>
              <w:sz w:val="16"/>
              <w:szCs w:val="16"/>
              <w:lang w:val="es-ES"/>
            </w:rPr>
            <w:t>Factura Electrónica</w:t>
          </w:r>
          <w:r>
            <w:rPr>
              <w:rFonts w:cs="Arial"/>
              <w:sz w:val="16"/>
              <w:szCs w:val="16"/>
              <w:lang w:val="es-ES"/>
            </w:rPr>
            <w:fldChar w:fldCharType="end"/>
          </w:r>
          <w:r>
            <w:rPr>
              <w:rFonts w:cs="Arial"/>
              <w:sz w:val="16"/>
              <w:szCs w:val="16"/>
              <w:lang w:val="es-ES"/>
            </w:rPr>
            <w:t xml:space="preserve"> - </w:t>
          </w:r>
          <w:r>
            <w:rPr>
              <w:rFonts w:cs="Arial"/>
              <w:sz w:val="16"/>
              <w:szCs w:val="16"/>
            </w:rPr>
            <w:fldChar w:fldCharType="begin"/>
          </w:r>
          <w:r w:rsidRPr="00037875">
            <w:rPr>
              <w:rFonts w:cs="Arial"/>
              <w:sz w:val="16"/>
              <w:szCs w:val="16"/>
              <w:lang w:val="es-ES"/>
            </w:rPr>
            <w:instrText xml:space="preserve"> TITLE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B001F8">
            <w:rPr>
              <w:rFonts w:cs="Arial"/>
              <w:sz w:val="16"/>
              <w:szCs w:val="16"/>
              <w:lang w:val="es-ES"/>
            </w:rPr>
            <w:t>Perú - Ingreso de Facturas y Boletas en Dynamics GP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3969" w:type="dxa"/>
          <w:shd w:val="clear" w:color="auto" w:fill="auto"/>
        </w:tcPr>
        <w:p w14:paraId="359F1CF5" w14:textId="77777777" w:rsidR="00837F4E" w:rsidRPr="00037875" w:rsidRDefault="00837F4E" w:rsidP="0009169A">
          <w:pPr>
            <w:widowControl/>
            <w:spacing w:before="120" w:line="240" w:lineRule="auto"/>
            <w:jc w:val="center"/>
            <w:rPr>
              <w:rFonts w:cs="Arial"/>
              <w:sz w:val="16"/>
              <w:szCs w:val="16"/>
              <w:lang w:val="es-ES"/>
            </w:rPr>
          </w:pPr>
          <w:r w:rsidRPr="00037875">
            <w:rPr>
              <w:rFonts w:cs="Arial"/>
              <w:sz w:val="16"/>
              <w:szCs w:val="16"/>
              <w:lang w:val="es-ES"/>
            </w:rPr>
            <w:t>Ref.:</w:t>
          </w:r>
          <w:r>
            <w:rPr>
              <w:rFonts w:cs="Arial"/>
              <w:sz w:val="16"/>
              <w:szCs w:val="16"/>
              <w:lang w:val="es-ES"/>
            </w:rPr>
            <w:t xml:space="preserve"> </w:t>
          </w:r>
          <w:r w:rsidRPr="002C15BA">
            <w:rPr>
              <w:rFonts w:cs="Arial"/>
              <w:sz w:val="16"/>
              <w:szCs w:val="16"/>
            </w:rPr>
            <w:fldChar w:fldCharType="begin"/>
          </w:r>
          <w:r w:rsidRPr="00037875">
            <w:rPr>
              <w:rFonts w:cs="Arial"/>
              <w:sz w:val="16"/>
              <w:szCs w:val="16"/>
              <w:lang w:val="es-ES"/>
            </w:rPr>
            <w:instrText xml:space="preserve"> FILENAME </w:instrText>
          </w:r>
          <w:r w:rsidRPr="002C15BA">
            <w:rPr>
              <w:rFonts w:cs="Arial"/>
              <w:sz w:val="16"/>
              <w:szCs w:val="16"/>
            </w:rPr>
            <w:fldChar w:fldCharType="separate"/>
          </w:r>
          <w:r w:rsidR="00B001F8">
            <w:rPr>
              <w:rFonts w:cs="Arial"/>
              <w:noProof/>
              <w:sz w:val="16"/>
              <w:szCs w:val="16"/>
              <w:lang w:val="es-ES"/>
            </w:rPr>
            <w:t>GA PERU Manual de Usuario GP para ingreso de facturas y boletas.docx</w:t>
          </w:r>
          <w:r w:rsidRPr="002C15BA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702" w:type="dxa"/>
          <w:shd w:val="clear" w:color="auto" w:fill="auto"/>
        </w:tcPr>
        <w:p w14:paraId="3426B7D3" w14:textId="77777777" w:rsidR="00837F4E" w:rsidRPr="007D0DB5" w:rsidRDefault="00837F4E" w:rsidP="0009169A">
          <w:pPr>
            <w:widowControl/>
            <w:spacing w:before="120" w:line="240" w:lineRule="auto"/>
            <w:jc w:val="center"/>
            <w:rPr>
              <w:rFonts w:cs="Arial"/>
              <w:sz w:val="16"/>
              <w:szCs w:val="16"/>
            </w:rPr>
          </w:pPr>
          <w:r w:rsidRPr="007D0DB5">
            <w:rPr>
              <w:rFonts w:cs="Arial"/>
              <w:sz w:val="16"/>
              <w:szCs w:val="16"/>
            </w:rPr>
            <w:t>P</w:t>
          </w:r>
          <w:r>
            <w:rPr>
              <w:rFonts w:cs="Arial"/>
              <w:sz w:val="16"/>
              <w:szCs w:val="16"/>
            </w:rPr>
            <w:t>á</w:t>
          </w:r>
          <w:r w:rsidRPr="007D0DB5">
            <w:rPr>
              <w:rFonts w:cs="Arial"/>
              <w:sz w:val="16"/>
              <w:szCs w:val="16"/>
            </w:rPr>
            <w:t>g</w:t>
          </w:r>
          <w:r>
            <w:rPr>
              <w:rFonts w:cs="Arial"/>
              <w:sz w:val="16"/>
              <w:szCs w:val="16"/>
            </w:rPr>
            <w:t>.</w:t>
          </w:r>
          <w:r w:rsidRPr="007D0DB5">
            <w:rPr>
              <w:rFonts w:cs="Arial"/>
              <w:sz w:val="16"/>
              <w:szCs w:val="16"/>
            </w:rPr>
            <w:t xml:space="preserve"> </w:t>
          </w:r>
          <w:r w:rsidRPr="007D0DB5">
            <w:rPr>
              <w:rStyle w:val="PageNumber"/>
              <w:rFonts w:cs="Arial"/>
              <w:sz w:val="16"/>
              <w:szCs w:val="16"/>
            </w:rPr>
            <w:fldChar w:fldCharType="begin"/>
          </w:r>
          <w:r w:rsidRPr="007D0DB5">
            <w:rPr>
              <w:rStyle w:val="PageNumber"/>
              <w:rFonts w:cs="Arial"/>
              <w:sz w:val="16"/>
              <w:szCs w:val="16"/>
            </w:rPr>
            <w:instrText xml:space="preserve"> PAGE </w:instrText>
          </w:r>
          <w:r w:rsidRPr="007D0DB5">
            <w:rPr>
              <w:rStyle w:val="PageNumber"/>
              <w:rFonts w:cs="Arial"/>
              <w:sz w:val="16"/>
              <w:szCs w:val="16"/>
            </w:rPr>
            <w:fldChar w:fldCharType="separate"/>
          </w:r>
          <w:r w:rsidR="00E74632">
            <w:rPr>
              <w:rStyle w:val="PageNumber"/>
              <w:rFonts w:cs="Arial"/>
              <w:noProof/>
              <w:sz w:val="16"/>
              <w:szCs w:val="16"/>
            </w:rPr>
            <w:t>10</w:t>
          </w:r>
          <w:r w:rsidRPr="007D0DB5">
            <w:rPr>
              <w:rStyle w:val="PageNumber"/>
              <w:rFonts w:cs="Arial"/>
              <w:sz w:val="16"/>
              <w:szCs w:val="16"/>
            </w:rPr>
            <w:fldChar w:fldCharType="end"/>
          </w:r>
          <w:r>
            <w:rPr>
              <w:rStyle w:val="PageNumber"/>
              <w:rFonts w:cs="Arial"/>
              <w:sz w:val="16"/>
              <w:szCs w:val="16"/>
            </w:rPr>
            <w:t>/</w:t>
          </w:r>
          <w:r w:rsidRPr="007D0DB5">
            <w:rPr>
              <w:rStyle w:val="PageNumber"/>
              <w:rFonts w:cs="Arial"/>
              <w:sz w:val="16"/>
              <w:szCs w:val="16"/>
            </w:rPr>
            <w:fldChar w:fldCharType="begin"/>
          </w:r>
          <w:r w:rsidRPr="007D0DB5">
            <w:rPr>
              <w:rStyle w:val="PageNumber"/>
              <w:rFonts w:cs="Arial"/>
              <w:sz w:val="16"/>
              <w:szCs w:val="16"/>
            </w:rPr>
            <w:instrText xml:space="preserve"> NUMPAGES </w:instrText>
          </w:r>
          <w:r w:rsidRPr="007D0DB5">
            <w:rPr>
              <w:rStyle w:val="PageNumber"/>
              <w:rFonts w:cs="Arial"/>
              <w:sz w:val="16"/>
              <w:szCs w:val="16"/>
            </w:rPr>
            <w:fldChar w:fldCharType="separate"/>
          </w:r>
          <w:r w:rsidR="00E74632">
            <w:rPr>
              <w:rStyle w:val="PageNumber"/>
              <w:rFonts w:cs="Arial"/>
              <w:noProof/>
              <w:sz w:val="16"/>
              <w:szCs w:val="16"/>
            </w:rPr>
            <w:t>10</w:t>
          </w:r>
          <w:r w:rsidRPr="007D0DB5">
            <w:rPr>
              <w:rStyle w:val="PageNumber"/>
              <w:rFonts w:cs="Arial"/>
              <w:sz w:val="16"/>
              <w:szCs w:val="16"/>
            </w:rPr>
            <w:fldChar w:fldCharType="end"/>
          </w:r>
        </w:p>
      </w:tc>
    </w:tr>
  </w:tbl>
  <w:p w14:paraId="226493CC" w14:textId="77777777" w:rsidR="00837F4E" w:rsidRDefault="00837F4E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4AEFE" w14:textId="77777777" w:rsidR="00837F4E" w:rsidRDefault="00837F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F1059" w14:textId="77777777" w:rsidR="00D26A2D" w:rsidRDefault="00D26A2D">
      <w:r>
        <w:separator/>
      </w:r>
    </w:p>
  </w:footnote>
  <w:footnote w:type="continuationSeparator" w:id="0">
    <w:p w14:paraId="22A33AEE" w14:textId="77777777" w:rsidR="00D26A2D" w:rsidRDefault="00D26A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A8087" w14:textId="56A3DE49" w:rsidR="00837F4E" w:rsidRPr="00D73ED5" w:rsidRDefault="00837F4E" w:rsidP="00335170">
    <w:pPr>
      <w:pStyle w:val="Header"/>
      <w:jc w:val="right"/>
      <w:rPr>
        <w:rFonts w:ascii="Calibri" w:hAnsi="Calibri"/>
      </w:rPr>
    </w:pPr>
    <w:r w:rsidRPr="00D73ED5">
      <w:rPr>
        <w:rFonts w:ascii="Calibri" w:hAnsi="Calibri"/>
      </w:rPr>
      <w:fldChar w:fldCharType="begin"/>
    </w:r>
    <w:r w:rsidRPr="00D73ED5">
      <w:rPr>
        <w:rFonts w:ascii="Calibri" w:hAnsi="Calibri"/>
      </w:rPr>
      <w:instrText xml:space="preserve"> IF </w:instrText>
    </w:r>
    <w:r>
      <w:fldChar w:fldCharType="begin"/>
    </w:r>
    <w:r>
      <w:instrText xml:space="preserve"> DOCPROPERTY  Confidential  \* MERGEFORMAT </w:instrText>
    </w:r>
    <w:r>
      <w:fldChar w:fldCharType="separate"/>
    </w:r>
    <w:r>
      <w:rPr>
        <w:b/>
        <w:bCs/>
      </w:rPr>
      <w:instrText>Error! Unknown document property name.</w:instrText>
    </w:r>
    <w:r>
      <w:fldChar w:fldCharType="end"/>
    </w:r>
    <w:r w:rsidRPr="00D73ED5">
      <w:rPr>
        <w:rFonts w:ascii="Calibri" w:hAnsi="Calibri"/>
      </w:rPr>
      <w:instrText xml:space="preserve"> = 0 "Prepared for " "" \* MERGEFORMAT </w:instrText>
    </w:r>
    <w:r w:rsidRPr="00D73ED5">
      <w:rPr>
        <w:rFonts w:ascii="Calibri" w:hAnsi="Calibr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C4A29" w14:textId="77777777" w:rsidR="00837F4E" w:rsidRDefault="00837F4E">
    <w:pPr>
      <w:pStyle w:val="Header"/>
    </w:pPr>
    <w:r w:rsidRPr="0052013A">
      <w:rPr>
        <w:noProof/>
        <w:lang w:val="es-MX" w:eastAsia="es-MX"/>
      </w:rPr>
      <w:drawing>
        <wp:inline distT="0" distB="0" distL="0" distR="0" wp14:anchorId="19EA464B" wp14:editId="4B977C05">
          <wp:extent cx="6562725" cy="1933575"/>
          <wp:effectExtent l="0" t="0" r="952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193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3ACE2" w14:textId="77777777" w:rsidR="00837F4E" w:rsidRDefault="00837F4E">
    <w:pPr>
      <w:pStyle w:val="Header"/>
      <w:rPr>
        <w:lang w:val="es-E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70551" w14:textId="77777777" w:rsidR="00837F4E" w:rsidRDefault="00837F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5C7E0B"/>
    <w:multiLevelType w:val="hybridMultilevel"/>
    <w:tmpl w:val="D8886E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877813"/>
    <w:multiLevelType w:val="hybridMultilevel"/>
    <w:tmpl w:val="33AA4AE2"/>
    <w:lvl w:ilvl="0" w:tplc="4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A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5A6685"/>
    <w:multiLevelType w:val="hybridMultilevel"/>
    <w:tmpl w:val="75CC98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E1DFD"/>
    <w:multiLevelType w:val="hybridMultilevel"/>
    <w:tmpl w:val="A5A8BC74"/>
    <w:lvl w:ilvl="0" w:tplc="87DC6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8D4B7F"/>
    <w:multiLevelType w:val="hybridMultilevel"/>
    <w:tmpl w:val="302EA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25400"/>
    <w:multiLevelType w:val="hybridMultilevel"/>
    <w:tmpl w:val="8EE20C6E"/>
    <w:lvl w:ilvl="0" w:tplc="87DC6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D96F0A"/>
    <w:multiLevelType w:val="hybridMultilevel"/>
    <w:tmpl w:val="63481E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734DF"/>
    <w:multiLevelType w:val="hybridMultilevel"/>
    <w:tmpl w:val="E55A6D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94577"/>
    <w:multiLevelType w:val="hybridMultilevel"/>
    <w:tmpl w:val="47E6A20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17DBB"/>
    <w:multiLevelType w:val="multilevel"/>
    <w:tmpl w:val="4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D7556C"/>
    <w:multiLevelType w:val="hybridMultilevel"/>
    <w:tmpl w:val="A04C1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11915"/>
    <w:multiLevelType w:val="hybridMultilevel"/>
    <w:tmpl w:val="D8E69E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82460"/>
    <w:multiLevelType w:val="hybridMultilevel"/>
    <w:tmpl w:val="8EE20C6E"/>
    <w:lvl w:ilvl="0" w:tplc="87DC6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5C1421"/>
    <w:multiLevelType w:val="hybridMultilevel"/>
    <w:tmpl w:val="416894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D054F"/>
    <w:multiLevelType w:val="hybridMultilevel"/>
    <w:tmpl w:val="73B8D856"/>
    <w:lvl w:ilvl="0" w:tplc="D74E7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6318C"/>
    <w:multiLevelType w:val="hybridMultilevel"/>
    <w:tmpl w:val="7E4CB4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33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D8120F4"/>
    <w:multiLevelType w:val="hybridMultilevel"/>
    <w:tmpl w:val="A3B4CA4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>
      <w:start w:val="1"/>
      <w:numFmt w:val="lowerLetter"/>
      <w:lvlText w:val="%5."/>
      <w:lvlJc w:val="left"/>
      <w:pPr>
        <w:ind w:left="3600" w:hanging="360"/>
      </w:pPr>
    </w:lvl>
    <w:lvl w:ilvl="5" w:tplc="400A001B">
      <w:start w:val="1"/>
      <w:numFmt w:val="lowerRoman"/>
      <w:lvlText w:val="%6."/>
      <w:lvlJc w:val="right"/>
      <w:pPr>
        <w:ind w:left="4320" w:hanging="180"/>
      </w:pPr>
    </w:lvl>
    <w:lvl w:ilvl="6" w:tplc="400A000F">
      <w:start w:val="1"/>
      <w:numFmt w:val="decimal"/>
      <w:lvlText w:val="%7."/>
      <w:lvlJc w:val="left"/>
      <w:pPr>
        <w:ind w:left="5040" w:hanging="360"/>
      </w:pPr>
    </w:lvl>
    <w:lvl w:ilvl="7" w:tplc="400A0019">
      <w:start w:val="1"/>
      <w:numFmt w:val="lowerLetter"/>
      <w:lvlText w:val="%8."/>
      <w:lvlJc w:val="left"/>
      <w:pPr>
        <w:ind w:left="5760" w:hanging="360"/>
      </w:pPr>
    </w:lvl>
    <w:lvl w:ilvl="8" w:tplc="40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54AC3"/>
    <w:multiLevelType w:val="hybridMultilevel"/>
    <w:tmpl w:val="C470723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836F1"/>
    <w:multiLevelType w:val="hybridMultilevel"/>
    <w:tmpl w:val="B3344692"/>
    <w:lvl w:ilvl="0" w:tplc="87DC6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4F1F7A"/>
    <w:multiLevelType w:val="multilevel"/>
    <w:tmpl w:val="678CF6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31B6EA5"/>
    <w:multiLevelType w:val="hybridMultilevel"/>
    <w:tmpl w:val="0F9E96CE"/>
    <w:lvl w:ilvl="0" w:tplc="87DC6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CF2631"/>
    <w:multiLevelType w:val="hybridMultilevel"/>
    <w:tmpl w:val="DE5AD898"/>
    <w:lvl w:ilvl="0" w:tplc="87DC6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A54293"/>
    <w:multiLevelType w:val="hybridMultilevel"/>
    <w:tmpl w:val="6D7EDD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C0176"/>
    <w:multiLevelType w:val="hybridMultilevel"/>
    <w:tmpl w:val="3FA88EDC"/>
    <w:lvl w:ilvl="0" w:tplc="D74E7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B5D4679"/>
    <w:multiLevelType w:val="hybridMultilevel"/>
    <w:tmpl w:val="C418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4023FC"/>
    <w:multiLevelType w:val="hybridMultilevel"/>
    <w:tmpl w:val="3FA88EDC"/>
    <w:lvl w:ilvl="0" w:tplc="D74E7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BA22A2"/>
    <w:multiLevelType w:val="hybridMultilevel"/>
    <w:tmpl w:val="0F9E96CE"/>
    <w:lvl w:ilvl="0" w:tplc="87DC6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986897"/>
    <w:multiLevelType w:val="hybridMultilevel"/>
    <w:tmpl w:val="6C348E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08601C"/>
    <w:multiLevelType w:val="multilevel"/>
    <w:tmpl w:val="95C299B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8F43162"/>
    <w:multiLevelType w:val="hybridMultilevel"/>
    <w:tmpl w:val="4C38533E"/>
    <w:lvl w:ilvl="0" w:tplc="FD508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95B0FBA"/>
    <w:multiLevelType w:val="hybridMultilevel"/>
    <w:tmpl w:val="E74E1FEA"/>
    <w:lvl w:ilvl="0" w:tplc="080A0019">
      <w:start w:val="1"/>
      <w:numFmt w:val="lowerLetter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D4001EB"/>
    <w:multiLevelType w:val="hybridMultilevel"/>
    <w:tmpl w:val="8EE20C6E"/>
    <w:lvl w:ilvl="0" w:tplc="87DC6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87A3230"/>
    <w:multiLevelType w:val="hybridMultilevel"/>
    <w:tmpl w:val="427CE2A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22364A"/>
    <w:multiLevelType w:val="hybridMultilevel"/>
    <w:tmpl w:val="49EC6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6"/>
  </w:num>
  <w:num w:numId="5">
    <w:abstractNumId w:val="7"/>
  </w:num>
  <w:num w:numId="6">
    <w:abstractNumId w:val="12"/>
  </w:num>
  <w:num w:numId="7">
    <w:abstractNumId w:val="35"/>
  </w:num>
  <w:num w:numId="8">
    <w:abstractNumId w:val="11"/>
  </w:num>
  <w:num w:numId="9">
    <w:abstractNumId w:val="31"/>
  </w:num>
  <w:num w:numId="10">
    <w:abstractNumId w:val="25"/>
  </w:num>
  <w:num w:numId="11">
    <w:abstractNumId w:val="0"/>
  </w:num>
  <w:num w:numId="12">
    <w:abstractNumId w:val="0"/>
  </w:num>
  <w:num w:numId="13">
    <w:abstractNumId w:val="0"/>
  </w:num>
  <w:num w:numId="14">
    <w:abstractNumId w:val="30"/>
  </w:num>
  <w:num w:numId="15">
    <w:abstractNumId w:val="0"/>
  </w:num>
  <w:num w:numId="16">
    <w:abstractNumId w:val="2"/>
  </w:num>
  <w:num w:numId="17">
    <w:abstractNumId w:val="27"/>
  </w:num>
  <w:num w:numId="18">
    <w:abstractNumId w:val="15"/>
  </w:num>
  <w:num w:numId="19">
    <w:abstractNumId w:val="10"/>
  </w:num>
  <w:num w:numId="20">
    <w:abstractNumId w:val="16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9"/>
  </w:num>
  <w:num w:numId="24">
    <w:abstractNumId w:val="19"/>
  </w:num>
  <w:num w:numId="25">
    <w:abstractNumId w:val="29"/>
  </w:num>
  <w:num w:numId="26">
    <w:abstractNumId w:val="24"/>
  </w:num>
  <w:num w:numId="27">
    <w:abstractNumId w:val="3"/>
  </w:num>
  <w:num w:numId="28">
    <w:abstractNumId w:val="34"/>
  </w:num>
  <w:num w:numId="29">
    <w:abstractNumId w:val="13"/>
  </w:num>
  <w:num w:numId="30">
    <w:abstractNumId w:val="22"/>
  </w:num>
  <w:num w:numId="31">
    <w:abstractNumId w:val="28"/>
  </w:num>
  <w:num w:numId="32">
    <w:abstractNumId w:val="4"/>
  </w:num>
  <w:num w:numId="33">
    <w:abstractNumId w:val="6"/>
  </w:num>
  <w:num w:numId="34">
    <w:abstractNumId w:val="20"/>
  </w:num>
  <w:num w:numId="35">
    <w:abstractNumId w:val="23"/>
  </w:num>
  <w:num w:numId="36">
    <w:abstractNumId w:val="0"/>
  </w:num>
  <w:num w:numId="37">
    <w:abstractNumId w:val="8"/>
  </w:num>
  <w:num w:numId="38">
    <w:abstractNumId w:val="0"/>
  </w:num>
  <w:num w:numId="39">
    <w:abstractNumId w:val="14"/>
  </w:num>
  <w:num w:numId="40">
    <w:abstractNumId w:val="32"/>
  </w:num>
  <w:num w:numId="41">
    <w:abstractNumId w:val="33"/>
  </w:num>
  <w:num w:numId="42">
    <w:abstractNumId w:val="17"/>
  </w:num>
  <w:num w:numId="43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F18"/>
    <w:rsid w:val="00003E4D"/>
    <w:rsid w:val="00006192"/>
    <w:rsid w:val="00010F44"/>
    <w:rsid w:val="00011293"/>
    <w:rsid w:val="00013553"/>
    <w:rsid w:val="00017F8C"/>
    <w:rsid w:val="00023C08"/>
    <w:rsid w:val="00025ECE"/>
    <w:rsid w:val="00033B72"/>
    <w:rsid w:val="00037875"/>
    <w:rsid w:val="000437C9"/>
    <w:rsid w:val="00044EC3"/>
    <w:rsid w:val="00052C97"/>
    <w:rsid w:val="000556D8"/>
    <w:rsid w:val="00057443"/>
    <w:rsid w:val="00070735"/>
    <w:rsid w:val="00070932"/>
    <w:rsid w:val="00070C7B"/>
    <w:rsid w:val="00075280"/>
    <w:rsid w:val="00075D42"/>
    <w:rsid w:val="00076540"/>
    <w:rsid w:val="00080588"/>
    <w:rsid w:val="00083CA6"/>
    <w:rsid w:val="00084262"/>
    <w:rsid w:val="00086D57"/>
    <w:rsid w:val="0009169A"/>
    <w:rsid w:val="000C0A9B"/>
    <w:rsid w:val="000E179C"/>
    <w:rsid w:val="000E1EEE"/>
    <w:rsid w:val="000E44C0"/>
    <w:rsid w:val="000E6724"/>
    <w:rsid w:val="000F29B5"/>
    <w:rsid w:val="000F43F0"/>
    <w:rsid w:val="000F4D98"/>
    <w:rsid w:val="00102825"/>
    <w:rsid w:val="00103071"/>
    <w:rsid w:val="00110E6E"/>
    <w:rsid w:val="00111140"/>
    <w:rsid w:val="001212DC"/>
    <w:rsid w:val="00121FD3"/>
    <w:rsid w:val="001308FC"/>
    <w:rsid w:val="00142F65"/>
    <w:rsid w:val="00143959"/>
    <w:rsid w:val="00143CAE"/>
    <w:rsid w:val="00146CDA"/>
    <w:rsid w:val="00156EE2"/>
    <w:rsid w:val="00160838"/>
    <w:rsid w:val="0016119E"/>
    <w:rsid w:val="00163290"/>
    <w:rsid w:val="001637FA"/>
    <w:rsid w:val="00166E36"/>
    <w:rsid w:val="00190E3F"/>
    <w:rsid w:val="001927D2"/>
    <w:rsid w:val="0019515A"/>
    <w:rsid w:val="00195801"/>
    <w:rsid w:val="00196385"/>
    <w:rsid w:val="001A1583"/>
    <w:rsid w:val="001A60DF"/>
    <w:rsid w:val="001B2671"/>
    <w:rsid w:val="001C6F18"/>
    <w:rsid w:val="001E2038"/>
    <w:rsid w:val="001E6639"/>
    <w:rsid w:val="001F2BC6"/>
    <w:rsid w:val="002031BE"/>
    <w:rsid w:val="00207D7A"/>
    <w:rsid w:val="002117E0"/>
    <w:rsid w:val="00211889"/>
    <w:rsid w:val="002176E3"/>
    <w:rsid w:val="00222191"/>
    <w:rsid w:val="00224DCE"/>
    <w:rsid w:val="00226CA2"/>
    <w:rsid w:val="002330B0"/>
    <w:rsid w:val="00240DF2"/>
    <w:rsid w:val="0024512D"/>
    <w:rsid w:val="002477D4"/>
    <w:rsid w:val="00260F6E"/>
    <w:rsid w:val="0026758A"/>
    <w:rsid w:val="00273967"/>
    <w:rsid w:val="0027763B"/>
    <w:rsid w:val="00282B39"/>
    <w:rsid w:val="00284904"/>
    <w:rsid w:val="00292288"/>
    <w:rsid w:val="00293031"/>
    <w:rsid w:val="002932C5"/>
    <w:rsid w:val="0029560C"/>
    <w:rsid w:val="002A2103"/>
    <w:rsid w:val="002A4F71"/>
    <w:rsid w:val="002B0559"/>
    <w:rsid w:val="002B694F"/>
    <w:rsid w:val="002C27C5"/>
    <w:rsid w:val="002C581C"/>
    <w:rsid w:val="002C7460"/>
    <w:rsid w:val="002D0ABE"/>
    <w:rsid w:val="002D2C61"/>
    <w:rsid w:val="002D2F0D"/>
    <w:rsid w:val="002D53F9"/>
    <w:rsid w:val="002D7EA2"/>
    <w:rsid w:val="002E149C"/>
    <w:rsid w:val="002E2622"/>
    <w:rsid w:val="002E4C45"/>
    <w:rsid w:val="002E632B"/>
    <w:rsid w:val="002E6B08"/>
    <w:rsid w:val="002F1E8A"/>
    <w:rsid w:val="003042C8"/>
    <w:rsid w:val="0030432C"/>
    <w:rsid w:val="003115E1"/>
    <w:rsid w:val="003123E3"/>
    <w:rsid w:val="00314708"/>
    <w:rsid w:val="0032339E"/>
    <w:rsid w:val="00325F58"/>
    <w:rsid w:val="003334DA"/>
    <w:rsid w:val="00335170"/>
    <w:rsid w:val="0034690A"/>
    <w:rsid w:val="00353A17"/>
    <w:rsid w:val="0036233E"/>
    <w:rsid w:val="0037139A"/>
    <w:rsid w:val="00372528"/>
    <w:rsid w:val="00376200"/>
    <w:rsid w:val="00377D2B"/>
    <w:rsid w:val="00387D8D"/>
    <w:rsid w:val="003913C0"/>
    <w:rsid w:val="00397109"/>
    <w:rsid w:val="003A292D"/>
    <w:rsid w:val="003A6D5F"/>
    <w:rsid w:val="003A74A5"/>
    <w:rsid w:val="003B2DCD"/>
    <w:rsid w:val="003B436B"/>
    <w:rsid w:val="003B469A"/>
    <w:rsid w:val="003C10E6"/>
    <w:rsid w:val="003C3ED0"/>
    <w:rsid w:val="003C6798"/>
    <w:rsid w:val="003D59F1"/>
    <w:rsid w:val="003D6C63"/>
    <w:rsid w:val="003E2143"/>
    <w:rsid w:val="003E5E59"/>
    <w:rsid w:val="003E62BE"/>
    <w:rsid w:val="003F2267"/>
    <w:rsid w:val="003F56FD"/>
    <w:rsid w:val="003F6660"/>
    <w:rsid w:val="0040378D"/>
    <w:rsid w:val="0040415F"/>
    <w:rsid w:val="00405AF8"/>
    <w:rsid w:val="00410CE9"/>
    <w:rsid w:val="00416F5F"/>
    <w:rsid w:val="00417E5B"/>
    <w:rsid w:val="004241BA"/>
    <w:rsid w:val="004270D6"/>
    <w:rsid w:val="004278F5"/>
    <w:rsid w:val="004301B1"/>
    <w:rsid w:val="004358B5"/>
    <w:rsid w:val="0043689E"/>
    <w:rsid w:val="00444C3D"/>
    <w:rsid w:val="00445671"/>
    <w:rsid w:val="00445ABB"/>
    <w:rsid w:val="00447381"/>
    <w:rsid w:val="00452BB1"/>
    <w:rsid w:val="00455519"/>
    <w:rsid w:val="004566F1"/>
    <w:rsid w:val="0045753C"/>
    <w:rsid w:val="00473DCE"/>
    <w:rsid w:val="00481630"/>
    <w:rsid w:val="00483945"/>
    <w:rsid w:val="004871D3"/>
    <w:rsid w:val="00491D19"/>
    <w:rsid w:val="00493E52"/>
    <w:rsid w:val="004A419F"/>
    <w:rsid w:val="004B2BD3"/>
    <w:rsid w:val="004B71AE"/>
    <w:rsid w:val="004E0B87"/>
    <w:rsid w:val="004E631B"/>
    <w:rsid w:val="004E649D"/>
    <w:rsid w:val="004E6B23"/>
    <w:rsid w:val="004F00DD"/>
    <w:rsid w:val="004F15A4"/>
    <w:rsid w:val="004F5089"/>
    <w:rsid w:val="00502001"/>
    <w:rsid w:val="00504AA5"/>
    <w:rsid w:val="00506932"/>
    <w:rsid w:val="0050742A"/>
    <w:rsid w:val="005077BF"/>
    <w:rsid w:val="00523B34"/>
    <w:rsid w:val="0053248B"/>
    <w:rsid w:val="00541D1E"/>
    <w:rsid w:val="00542594"/>
    <w:rsid w:val="0054465F"/>
    <w:rsid w:val="00550531"/>
    <w:rsid w:val="0055162A"/>
    <w:rsid w:val="0055357F"/>
    <w:rsid w:val="00566C82"/>
    <w:rsid w:val="005702E1"/>
    <w:rsid w:val="0057044A"/>
    <w:rsid w:val="005735FF"/>
    <w:rsid w:val="005758EC"/>
    <w:rsid w:val="00587539"/>
    <w:rsid w:val="0059733D"/>
    <w:rsid w:val="005A428A"/>
    <w:rsid w:val="005A4B3C"/>
    <w:rsid w:val="005A4FCC"/>
    <w:rsid w:val="005B3A58"/>
    <w:rsid w:val="005C5B69"/>
    <w:rsid w:val="005C7AA2"/>
    <w:rsid w:val="005D1456"/>
    <w:rsid w:val="005D4AC2"/>
    <w:rsid w:val="005D4CCE"/>
    <w:rsid w:val="005D7BF1"/>
    <w:rsid w:val="005E2DF1"/>
    <w:rsid w:val="005E4A45"/>
    <w:rsid w:val="005E5274"/>
    <w:rsid w:val="005F3A64"/>
    <w:rsid w:val="005F443C"/>
    <w:rsid w:val="005F6B77"/>
    <w:rsid w:val="006104B7"/>
    <w:rsid w:val="006112D8"/>
    <w:rsid w:val="00611B2F"/>
    <w:rsid w:val="00612FB6"/>
    <w:rsid w:val="00617745"/>
    <w:rsid w:val="00621C40"/>
    <w:rsid w:val="00624663"/>
    <w:rsid w:val="00627F86"/>
    <w:rsid w:val="00631194"/>
    <w:rsid w:val="0064021F"/>
    <w:rsid w:val="006550BB"/>
    <w:rsid w:val="006600BC"/>
    <w:rsid w:val="00672FA5"/>
    <w:rsid w:val="006738BA"/>
    <w:rsid w:val="00675617"/>
    <w:rsid w:val="00691D4D"/>
    <w:rsid w:val="006920A1"/>
    <w:rsid w:val="00692570"/>
    <w:rsid w:val="00695B5A"/>
    <w:rsid w:val="006B2A17"/>
    <w:rsid w:val="006B4AEF"/>
    <w:rsid w:val="006B5AAC"/>
    <w:rsid w:val="006C02BB"/>
    <w:rsid w:val="006C069E"/>
    <w:rsid w:val="006C1B9D"/>
    <w:rsid w:val="006D4529"/>
    <w:rsid w:val="006D6C20"/>
    <w:rsid w:val="006D7852"/>
    <w:rsid w:val="006D7ADE"/>
    <w:rsid w:val="006E16D1"/>
    <w:rsid w:val="006E1AF0"/>
    <w:rsid w:val="006E1CE8"/>
    <w:rsid w:val="006F26E8"/>
    <w:rsid w:val="006F2DA4"/>
    <w:rsid w:val="007019D0"/>
    <w:rsid w:val="00703898"/>
    <w:rsid w:val="0070740A"/>
    <w:rsid w:val="00717885"/>
    <w:rsid w:val="00720DD4"/>
    <w:rsid w:val="00726C6A"/>
    <w:rsid w:val="0072708D"/>
    <w:rsid w:val="007272D8"/>
    <w:rsid w:val="007307F3"/>
    <w:rsid w:val="007323E5"/>
    <w:rsid w:val="007328C1"/>
    <w:rsid w:val="00733A92"/>
    <w:rsid w:val="0073437F"/>
    <w:rsid w:val="007344A9"/>
    <w:rsid w:val="00744575"/>
    <w:rsid w:val="00744A8A"/>
    <w:rsid w:val="00750196"/>
    <w:rsid w:val="0075146A"/>
    <w:rsid w:val="0075284A"/>
    <w:rsid w:val="00754A50"/>
    <w:rsid w:val="00756888"/>
    <w:rsid w:val="00757B7D"/>
    <w:rsid w:val="00772A34"/>
    <w:rsid w:val="0078660D"/>
    <w:rsid w:val="00791053"/>
    <w:rsid w:val="00794E85"/>
    <w:rsid w:val="007A058E"/>
    <w:rsid w:val="007A62B2"/>
    <w:rsid w:val="007A7011"/>
    <w:rsid w:val="007B2450"/>
    <w:rsid w:val="007B2D1E"/>
    <w:rsid w:val="007B336E"/>
    <w:rsid w:val="007B3815"/>
    <w:rsid w:val="007B4110"/>
    <w:rsid w:val="007B5D38"/>
    <w:rsid w:val="007B6387"/>
    <w:rsid w:val="007B6A56"/>
    <w:rsid w:val="007C7796"/>
    <w:rsid w:val="007D0DB5"/>
    <w:rsid w:val="007D1903"/>
    <w:rsid w:val="007E0D35"/>
    <w:rsid w:val="007E1780"/>
    <w:rsid w:val="007E365D"/>
    <w:rsid w:val="007E5796"/>
    <w:rsid w:val="007E5E63"/>
    <w:rsid w:val="007E5EEC"/>
    <w:rsid w:val="007F1035"/>
    <w:rsid w:val="007F27A3"/>
    <w:rsid w:val="007F4C60"/>
    <w:rsid w:val="007F69CC"/>
    <w:rsid w:val="008008C9"/>
    <w:rsid w:val="00801D99"/>
    <w:rsid w:val="00805DD9"/>
    <w:rsid w:val="0081339A"/>
    <w:rsid w:val="008151E9"/>
    <w:rsid w:val="0082100C"/>
    <w:rsid w:val="00823FAE"/>
    <w:rsid w:val="00825A85"/>
    <w:rsid w:val="008326E4"/>
    <w:rsid w:val="00835A1C"/>
    <w:rsid w:val="00837F4E"/>
    <w:rsid w:val="00843974"/>
    <w:rsid w:val="0084434B"/>
    <w:rsid w:val="00852747"/>
    <w:rsid w:val="00853732"/>
    <w:rsid w:val="008609BB"/>
    <w:rsid w:val="00861A3D"/>
    <w:rsid w:val="008648DC"/>
    <w:rsid w:val="008721EF"/>
    <w:rsid w:val="00872DC3"/>
    <w:rsid w:val="00872F82"/>
    <w:rsid w:val="00875EB1"/>
    <w:rsid w:val="0089162F"/>
    <w:rsid w:val="00893A07"/>
    <w:rsid w:val="008976CB"/>
    <w:rsid w:val="0089775F"/>
    <w:rsid w:val="00897A6B"/>
    <w:rsid w:val="008A48C4"/>
    <w:rsid w:val="008B319F"/>
    <w:rsid w:val="008C7303"/>
    <w:rsid w:val="008D2622"/>
    <w:rsid w:val="008E5BAE"/>
    <w:rsid w:val="009001A3"/>
    <w:rsid w:val="00901E36"/>
    <w:rsid w:val="0090269A"/>
    <w:rsid w:val="00910A47"/>
    <w:rsid w:val="00911EA5"/>
    <w:rsid w:val="00912479"/>
    <w:rsid w:val="009179B7"/>
    <w:rsid w:val="00921A01"/>
    <w:rsid w:val="00937251"/>
    <w:rsid w:val="00937CFE"/>
    <w:rsid w:val="00942FCF"/>
    <w:rsid w:val="00947DA7"/>
    <w:rsid w:val="009502E5"/>
    <w:rsid w:val="00951395"/>
    <w:rsid w:val="00957A92"/>
    <w:rsid w:val="00957D99"/>
    <w:rsid w:val="009737F5"/>
    <w:rsid w:val="009760E5"/>
    <w:rsid w:val="009777CB"/>
    <w:rsid w:val="0099373D"/>
    <w:rsid w:val="00994776"/>
    <w:rsid w:val="0099575A"/>
    <w:rsid w:val="009A08B9"/>
    <w:rsid w:val="009B0B94"/>
    <w:rsid w:val="009B2669"/>
    <w:rsid w:val="009B34DC"/>
    <w:rsid w:val="009B3F41"/>
    <w:rsid w:val="009C0CD8"/>
    <w:rsid w:val="009D04D3"/>
    <w:rsid w:val="009D47C2"/>
    <w:rsid w:val="009E0F1A"/>
    <w:rsid w:val="009E29D2"/>
    <w:rsid w:val="009E75F8"/>
    <w:rsid w:val="009F350B"/>
    <w:rsid w:val="009F42D1"/>
    <w:rsid w:val="009F4ED2"/>
    <w:rsid w:val="00A03D26"/>
    <w:rsid w:val="00A0655A"/>
    <w:rsid w:val="00A06F9B"/>
    <w:rsid w:val="00A07EDE"/>
    <w:rsid w:val="00A12D9A"/>
    <w:rsid w:val="00A222FF"/>
    <w:rsid w:val="00A240FF"/>
    <w:rsid w:val="00A3330F"/>
    <w:rsid w:val="00A3412A"/>
    <w:rsid w:val="00A353AD"/>
    <w:rsid w:val="00A379C4"/>
    <w:rsid w:val="00A64709"/>
    <w:rsid w:val="00A65273"/>
    <w:rsid w:val="00A73244"/>
    <w:rsid w:val="00A74B2D"/>
    <w:rsid w:val="00A80D46"/>
    <w:rsid w:val="00A82BBB"/>
    <w:rsid w:val="00A83927"/>
    <w:rsid w:val="00A84777"/>
    <w:rsid w:val="00A9040C"/>
    <w:rsid w:val="00A91718"/>
    <w:rsid w:val="00AA0E13"/>
    <w:rsid w:val="00AA3A23"/>
    <w:rsid w:val="00AB53A9"/>
    <w:rsid w:val="00AB7773"/>
    <w:rsid w:val="00AC46AD"/>
    <w:rsid w:val="00AC4CAB"/>
    <w:rsid w:val="00AC5F3B"/>
    <w:rsid w:val="00AD22F6"/>
    <w:rsid w:val="00AD4FCB"/>
    <w:rsid w:val="00AD767A"/>
    <w:rsid w:val="00AE3346"/>
    <w:rsid w:val="00AE4FB0"/>
    <w:rsid w:val="00AE7342"/>
    <w:rsid w:val="00AF1EFE"/>
    <w:rsid w:val="00AF4FD4"/>
    <w:rsid w:val="00AF579B"/>
    <w:rsid w:val="00AF64D5"/>
    <w:rsid w:val="00AF7A42"/>
    <w:rsid w:val="00B001F8"/>
    <w:rsid w:val="00B038F6"/>
    <w:rsid w:val="00B0617B"/>
    <w:rsid w:val="00B12105"/>
    <w:rsid w:val="00B15282"/>
    <w:rsid w:val="00B17222"/>
    <w:rsid w:val="00B17EE1"/>
    <w:rsid w:val="00B25407"/>
    <w:rsid w:val="00B30A41"/>
    <w:rsid w:val="00B30D1A"/>
    <w:rsid w:val="00B3708D"/>
    <w:rsid w:val="00B41278"/>
    <w:rsid w:val="00B44653"/>
    <w:rsid w:val="00B45C2C"/>
    <w:rsid w:val="00B46B9F"/>
    <w:rsid w:val="00B54724"/>
    <w:rsid w:val="00B568C5"/>
    <w:rsid w:val="00B64E63"/>
    <w:rsid w:val="00B656D4"/>
    <w:rsid w:val="00B83AA3"/>
    <w:rsid w:val="00B85446"/>
    <w:rsid w:val="00B85C6A"/>
    <w:rsid w:val="00B86526"/>
    <w:rsid w:val="00B86537"/>
    <w:rsid w:val="00B91553"/>
    <w:rsid w:val="00B9331B"/>
    <w:rsid w:val="00B93944"/>
    <w:rsid w:val="00BA0EA5"/>
    <w:rsid w:val="00BA1CC3"/>
    <w:rsid w:val="00BA3D1F"/>
    <w:rsid w:val="00BA4802"/>
    <w:rsid w:val="00BB497A"/>
    <w:rsid w:val="00BB75EF"/>
    <w:rsid w:val="00BD5EC0"/>
    <w:rsid w:val="00BE757C"/>
    <w:rsid w:val="00BF0203"/>
    <w:rsid w:val="00C01D66"/>
    <w:rsid w:val="00C05A7E"/>
    <w:rsid w:val="00C149FC"/>
    <w:rsid w:val="00C15A0B"/>
    <w:rsid w:val="00C20F0B"/>
    <w:rsid w:val="00C218EF"/>
    <w:rsid w:val="00C23E14"/>
    <w:rsid w:val="00C35976"/>
    <w:rsid w:val="00C411AA"/>
    <w:rsid w:val="00C42404"/>
    <w:rsid w:val="00C429DB"/>
    <w:rsid w:val="00C42A6E"/>
    <w:rsid w:val="00C46CE2"/>
    <w:rsid w:val="00C527FC"/>
    <w:rsid w:val="00C5313A"/>
    <w:rsid w:val="00C715F8"/>
    <w:rsid w:val="00C71A19"/>
    <w:rsid w:val="00C736BB"/>
    <w:rsid w:val="00C81D41"/>
    <w:rsid w:val="00C83DD1"/>
    <w:rsid w:val="00CA0289"/>
    <w:rsid w:val="00CA3031"/>
    <w:rsid w:val="00CA7FA1"/>
    <w:rsid w:val="00CB1DF1"/>
    <w:rsid w:val="00CB630F"/>
    <w:rsid w:val="00CB6B08"/>
    <w:rsid w:val="00CB7045"/>
    <w:rsid w:val="00CC0554"/>
    <w:rsid w:val="00CC0C37"/>
    <w:rsid w:val="00CD5C9A"/>
    <w:rsid w:val="00CE1B2F"/>
    <w:rsid w:val="00CE3981"/>
    <w:rsid w:val="00CE5A37"/>
    <w:rsid w:val="00CE7E7D"/>
    <w:rsid w:val="00CE7F5F"/>
    <w:rsid w:val="00CF0B1E"/>
    <w:rsid w:val="00CF3327"/>
    <w:rsid w:val="00D01DC5"/>
    <w:rsid w:val="00D03F8B"/>
    <w:rsid w:val="00D108EC"/>
    <w:rsid w:val="00D20065"/>
    <w:rsid w:val="00D24228"/>
    <w:rsid w:val="00D26A2D"/>
    <w:rsid w:val="00D30F6D"/>
    <w:rsid w:val="00D347B0"/>
    <w:rsid w:val="00D34E6B"/>
    <w:rsid w:val="00D35719"/>
    <w:rsid w:val="00D36A06"/>
    <w:rsid w:val="00D45E2C"/>
    <w:rsid w:val="00D46301"/>
    <w:rsid w:val="00D467D0"/>
    <w:rsid w:val="00D6454A"/>
    <w:rsid w:val="00D7476B"/>
    <w:rsid w:val="00D76FF9"/>
    <w:rsid w:val="00D85D18"/>
    <w:rsid w:val="00D86564"/>
    <w:rsid w:val="00D95950"/>
    <w:rsid w:val="00DA0CD9"/>
    <w:rsid w:val="00DA534A"/>
    <w:rsid w:val="00DA6F8A"/>
    <w:rsid w:val="00DB1FD3"/>
    <w:rsid w:val="00DB7CF3"/>
    <w:rsid w:val="00DC02FD"/>
    <w:rsid w:val="00DC3157"/>
    <w:rsid w:val="00DC482D"/>
    <w:rsid w:val="00DC5BC5"/>
    <w:rsid w:val="00DC7681"/>
    <w:rsid w:val="00DD0C90"/>
    <w:rsid w:val="00DD75FC"/>
    <w:rsid w:val="00DF5E04"/>
    <w:rsid w:val="00DF721C"/>
    <w:rsid w:val="00DF730C"/>
    <w:rsid w:val="00E0298D"/>
    <w:rsid w:val="00E200D2"/>
    <w:rsid w:val="00E31075"/>
    <w:rsid w:val="00E325E6"/>
    <w:rsid w:val="00E33DBF"/>
    <w:rsid w:val="00E34157"/>
    <w:rsid w:val="00E34FCD"/>
    <w:rsid w:val="00E35932"/>
    <w:rsid w:val="00E36C81"/>
    <w:rsid w:val="00E43B75"/>
    <w:rsid w:val="00E46D83"/>
    <w:rsid w:val="00E51033"/>
    <w:rsid w:val="00E5279A"/>
    <w:rsid w:val="00E64238"/>
    <w:rsid w:val="00E66537"/>
    <w:rsid w:val="00E723E2"/>
    <w:rsid w:val="00E72656"/>
    <w:rsid w:val="00E74632"/>
    <w:rsid w:val="00E80D92"/>
    <w:rsid w:val="00E810C7"/>
    <w:rsid w:val="00E8785A"/>
    <w:rsid w:val="00E956EB"/>
    <w:rsid w:val="00E97D52"/>
    <w:rsid w:val="00EA05B7"/>
    <w:rsid w:val="00EA1C53"/>
    <w:rsid w:val="00EA2F49"/>
    <w:rsid w:val="00EA4ABB"/>
    <w:rsid w:val="00EA5368"/>
    <w:rsid w:val="00EC04DA"/>
    <w:rsid w:val="00ED7937"/>
    <w:rsid w:val="00ED7A15"/>
    <w:rsid w:val="00EE0DEE"/>
    <w:rsid w:val="00EE5586"/>
    <w:rsid w:val="00EF2E13"/>
    <w:rsid w:val="00EF6F8D"/>
    <w:rsid w:val="00F00A67"/>
    <w:rsid w:val="00F032A2"/>
    <w:rsid w:val="00F036C8"/>
    <w:rsid w:val="00F2543F"/>
    <w:rsid w:val="00F319A0"/>
    <w:rsid w:val="00F33C10"/>
    <w:rsid w:val="00F416B5"/>
    <w:rsid w:val="00F456FE"/>
    <w:rsid w:val="00F4576C"/>
    <w:rsid w:val="00F476ED"/>
    <w:rsid w:val="00F505AE"/>
    <w:rsid w:val="00F53D81"/>
    <w:rsid w:val="00F54E8A"/>
    <w:rsid w:val="00F62F94"/>
    <w:rsid w:val="00F64B34"/>
    <w:rsid w:val="00F65B21"/>
    <w:rsid w:val="00F67B9C"/>
    <w:rsid w:val="00F71AEC"/>
    <w:rsid w:val="00F80B90"/>
    <w:rsid w:val="00F81AA4"/>
    <w:rsid w:val="00F84225"/>
    <w:rsid w:val="00F848EB"/>
    <w:rsid w:val="00F90D34"/>
    <w:rsid w:val="00F93AFE"/>
    <w:rsid w:val="00F96D8B"/>
    <w:rsid w:val="00FA1612"/>
    <w:rsid w:val="00FA1DD0"/>
    <w:rsid w:val="00FA4E8C"/>
    <w:rsid w:val="00FB576F"/>
    <w:rsid w:val="00FB5DA3"/>
    <w:rsid w:val="00FD0616"/>
    <w:rsid w:val="00FD0D5F"/>
    <w:rsid w:val="00FE2CB3"/>
    <w:rsid w:val="00FE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7AA615"/>
  <w15:chartTrackingRefBased/>
  <w15:docId w15:val="{FCE12D37-FACC-4517-A3C7-ECAEA6C3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323E5"/>
    <w:pPr>
      <w:widowControl w:val="0"/>
      <w:spacing w:line="240" w:lineRule="atLeast"/>
      <w:jc w:val="both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CB630F"/>
    <w:pPr>
      <w:keepNext/>
      <w:numPr>
        <w:numId w:val="1"/>
      </w:numPr>
      <w:spacing w:before="120" w:after="6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CB630F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12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8008C9"/>
    <w:pPr>
      <w:spacing w:before="120"/>
      <w:ind w:left="200"/>
    </w:pPr>
    <w:rPr>
      <w:bCs/>
      <w:szCs w:val="22"/>
    </w:rPr>
  </w:style>
  <w:style w:type="paragraph" w:styleId="TOC3">
    <w:name w:val="toc 3"/>
    <w:basedOn w:val="Normal"/>
    <w:next w:val="Normal"/>
    <w:semiHidden/>
    <w:pPr>
      <w:ind w:left="40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</w:pPr>
  </w:style>
  <w:style w:type="paragraph" w:customStyle="1" w:styleId="Paragraph3">
    <w:name w:val="Paragraph3"/>
    <w:basedOn w:val="Normal"/>
    <w:pPr>
      <w:spacing w:before="80" w:line="240" w:lineRule="auto"/>
      <w:ind w:left="1530"/>
    </w:pPr>
  </w:style>
  <w:style w:type="paragraph" w:customStyle="1" w:styleId="Paragraph4">
    <w:name w:val="Paragraph4"/>
    <w:basedOn w:val="Normal"/>
    <w:pPr>
      <w:spacing w:before="80" w:line="240" w:lineRule="auto"/>
      <w:ind w:left="225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Cs/>
      <w:color w:val="0000FF"/>
    </w:rPr>
  </w:style>
  <w:style w:type="character" w:styleId="Hyperlink">
    <w:name w:val="Hyperlink"/>
    <w:uiPriority w:val="99"/>
    <w:rsid w:val="008008C9"/>
    <w:rPr>
      <w:rFonts w:ascii="Arial" w:hAnsi="Arial"/>
      <w:sz w:val="20"/>
      <w:szCs w:val="20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alloonText">
    <w:name w:val="Balloon Text"/>
    <w:basedOn w:val="Normal"/>
    <w:semiHidden/>
    <w:rsid w:val="001C6F18"/>
    <w:rPr>
      <w:rFonts w:ascii="Tahoma" w:hAnsi="Tahoma" w:cs="Tahoma"/>
      <w:sz w:val="16"/>
      <w:szCs w:val="16"/>
    </w:rPr>
  </w:style>
  <w:style w:type="paragraph" w:customStyle="1" w:styleId="Titulo">
    <w:name w:val="Titulo"/>
    <w:basedOn w:val="BodyText"/>
    <w:rsid w:val="002C27C5"/>
    <w:pPr>
      <w:ind w:left="0"/>
    </w:pPr>
    <w:rPr>
      <w:lang w:val="es-ES" w:eastAsia="es-ES"/>
    </w:rPr>
  </w:style>
  <w:style w:type="paragraph" w:customStyle="1" w:styleId="TextoindependienteJustificado">
    <w:name w:val="Texto independiente + Justificado"/>
    <w:aliases w:val="Izquierda:  0 cm,Primera línea:  1.27 cm"/>
    <w:basedOn w:val="BodyText"/>
    <w:rsid w:val="00A03D26"/>
    <w:pPr>
      <w:ind w:left="0" w:firstLine="720"/>
    </w:pPr>
    <w:rPr>
      <w:lang w:val="es-ES"/>
    </w:rPr>
  </w:style>
  <w:style w:type="paragraph" w:customStyle="1" w:styleId="EstiloParagraph1ArialPrimeralnea127cmAntes0ptoI">
    <w:name w:val="Estilo Paragraph1 + Arial Primera línea:  1.27 cm Antes:  0 pto I..."/>
    <w:basedOn w:val="Paragraph1"/>
    <w:autoRedefine/>
    <w:rsid w:val="006112D8"/>
    <w:pPr>
      <w:spacing w:before="120" w:line="240" w:lineRule="atLeast"/>
      <w:ind w:firstLine="720"/>
    </w:pPr>
  </w:style>
  <w:style w:type="paragraph" w:customStyle="1" w:styleId="EstiloParagraph1ArialIzquierda127cmAntes0ptoInter">
    <w:name w:val="Estilo Paragraph1 + Arial Izquierda:  1.27 cm Antes:  0 pto Inter..."/>
    <w:basedOn w:val="Paragraph1"/>
    <w:autoRedefine/>
    <w:rsid w:val="006112D8"/>
    <w:pPr>
      <w:spacing w:before="120" w:line="240" w:lineRule="atLeast"/>
      <w:ind w:left="720"/>
    </w:pPr>
  </w:style>
  <w:style w:type="paragraph" w:customStyle="1" w:styleId="EstiloParagraph1ArialAntes0ptoInterlineadoMnimo12p">
    <w:name w:val="Estilo Paragraph1 + Arial Antes:  0 pto Interlineado:  Mínimo 12 p..."/>
    <w:basedOn w:val="Paragraph1"/>
    <w:autoRedefine/>
    <w:rsid w:val="006112D8"/>
    <w:pPr>
      <w:spacing w:before="0" w:after="120" w:line="240" w:lineRule="atLeast"/>
    </w:pPr>
  </w:style>
  <w:style w:type="character" w:customStyle="1" w:styleId="EstiloCuerpo">
    <w:name w:val="Estilo +Cuerpo"/>
    <w:rsid w:val="000E6724"/>
    <w:rPr>
      <w:rFonts w:ascii="Calibri" w:hAnsi="Calibri" w:cs="Times New Roman"/>
      <w:sz w:val="24"/>
    </w:rPr>
  </w:style>
  <w:style w:type="paragraph" w:customStyle="1" w:styleId="TableNormal1">
    <w:name w:val="Table Normal1"/>
    <w:basedOn w:val="Normal"/>
    <w:rsid w:val="000E6724"/>
    <w:pPr>
      <w:widowControl/>
      <w:spacing w:before="60" w:after="60" w:line="264" w:lineRule="auto"/>
    </w:pPr>
    <w:rPr>
      <w:rFonts w:ascii="Arial Narrow" w:eastAsia="SimSun" w:hAnsi="Arial Narrow" w:cs="Arial Narrow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444C3D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29560C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c\Research\RUP\wordtmpl\rup_wd_tmpl\rup_wd_tmpl\bm\rup_bu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0C5C4-E402-47F2-A40B-2CE673554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rup_bucs.dot</Template>
  <TotalTime>69</TotalTime>
  <Pages>14</Pages>
  <Words>1219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Perú - Ingreso de Facturas y Boletas en Dynamics GP</vt:lpstr>
    </vt:vector>
  </TitlesOfParts>
  <Company/>
  <LinksUpToDate>false</LinksUpToDate>
  <CharactersWithSpaces>7914</CharactersWithSpaces>
  <SharedDoc>false</SharedDoc>
  <HLinks>
    <vt:vector size="42" baseType="variant">
      <vt:variant>
        <vt:i4>1507387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_Toc367267931</vt:lpwstr>
      </vt:variant>
      <vt:variant>
        <vt:i4>1507387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_Toc367267930</vt:lpwstr>
      </vt:variant>
      <vt:variant>
        <vt:i4>1441851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_Toc367267929</vt:lpwstr>
      </vt:variant>
      <vt:variant>
        <vt:i4>1441851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_Toc367267928</vt:lpwstr>
      </vt:variant>
      <vt:variant>
        <vt:i4>1441851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_Toc367267927</vt:lpwstr>
      </vt:variant>
      <vt:variant>
        <vt:i4>1441851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_Toc367267926</vt:lpwstr>
      </vt:variant>
      <vt:variant>
        <vt:i4>1441851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_Toc367267925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Perú - Ingreso de Facturas y Boletas en Dynamics GP</dc:title>
  <dc:subject>Factura Electrónica</dc:subject>
  <dc:creator>Juan Carlos Fernández</dc:creator>
  <cp:keywords/>
  <cp:lastModifiedBy>Juan Carlos Fernández</cp:lastModifiedBy>
  <cp:revision>9</cp:revision>
  <cp:lastPrinted>2013-12-20T14:39:00Z</cp:lastPrinted>
  <dcterms:created xsi:type="dcterms:W3CDTF">2019-05-16T20:57:00Z</dcterms:created>
  <dcterms:modified xsi:type="dcterms:W3CDTF">2019-09-18T13:54:00Z</dcterms:modified>
</cp:coreProperties>
</file>